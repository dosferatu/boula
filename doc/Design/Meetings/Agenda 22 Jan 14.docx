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B64" w:rsidRDefault="00161A8E">
      <w:pPr>
        <w:pStyle w:val="MeetingTitle"/>
      </w:pPr>
      <w:r>
        <w:t>Capstone Team Meeting</w:t>
      </w:r>
    </w:p>
    <w:sdt>
      <w:sdtPr>
        <w:id w:val="63719735"/>
        <w:placeholder>
          <w:docPart w:val="A94412441E39487E9B00CA63C097D419"/>
        </w:placeholder>
        <w:dataBinding w:prefixMappings="xmlns:ns0='http://schemas.microsoft.com/office/2006/coverPageProps'" w:xpath="/ns0:CoverPageProperties[1]/ns0:PublishDate[1]" w:storeItemID="{55AF091B-3C7A-41E3-B477-F2FDAA23CFDA}"/>
        <w:date w:fullDate="2014-01-22T00:00:00Z">
          <w:dateFormat w:val="M/d/yyyy"/>
          <w:lid w:val="en-US"/>
          <w:storeMappedDataAs w:val="dateTime"/>
          <w:calendar w:val="gregorian"/>
        </w:date>
      </w:sdtPr>
      <w:sdtEndPr/>
      <w:sdtContent>
        <w:p w:rsidR="00575B64" w:rsidRDefault="008279BB">
          <w:pPr>
            <w:pStyle w:val="DateTime"/>
          </w:pPr>
          <w:r>
            <w:t>1/22</w:t>
          </w:r>
          <w:r w:rsidR="00161A8E">
            <w:t>/2014</w:t>
          </w:r>
        </w:p>
      </w:sdtContent>
    </w:sdt>
    <w:p w:rsidR="00575B64" w:rsidRDefault="00161A8E">
      <w:pPr>
        <w:pStyle w:val="DateTime"/>
      </w:pPr>
      <w:r>
        <w:t>1030 to 1200</w:t>
      </w:r>
    </w:p>
    <w:p w:rsidR="00575B64" w:rsidRDefault="008D7E4B">
      <w:pPr>
        <w:pStyle w:val="AgendaInformation"/>
      </w:pPr>
      <w:r>
        <w:t xml:space="preserve">Meeting called by: </w:t>
      </w:r>
      <w:sdt>
        <w:sdtPr>
          <w:alias w:val="Author"/>
          <w:id w:val="63719740"/>
          <w:placeholder>
            <w:docPart w:val="40DB739314DE4298B1982D23EB64940A"/>
          </w:placeholder>
          <w:dataBinding w:prefixMappings="xmlns:ns0='http://schemas.openxmlformats.org/package/2006/metadata/core-properties' xmlns:ns1='http://purl.org/dc/elements/1.1/'" w:xpath="/ns0:coreProperties[1]/ns1:creator[1]" w:storeItemID="{6C3C8BC8-F283-45AE-878A-BAB7291924A1}"/>
          <w:text/>
        </w:sdtPr>
        <w:sdtEndPr/>
        <w:sdtContent>
          <w:r w:rsidR="00161A8E">
            <w:t>Ben Huntsman</w:t>
          </w:r>
        </w:sdtContent>
      </w:sdt>
    </w:p>
    <w:p w:rsidR="00575B64" w:rsidRDefault="008D7E4B">
      <w:pPr>
        <w:pStyle w:val="AgendaInformation"/>
      </w:pPr>
      <w:r>
        <w:t xml:space="preserve">Attendees: </w:t>
      </w:r>
      <w:r w:rsidR="00161A8E">
        <w:t>Michael Walton, Peter Depeche, Kevin Bedrossian</w:t>
      </w:r>
    </w:p>
    <w:p w:rsidR="00575B64" w:rsidRDefault="008D7E4B">
      <w:pPr>
        <w:pStyle w:val="AgendaInformation"/>
      </w:pPr>
      <w:r>
        <w:t xml:space="preserve">Please read: </w:t>
      </w:r>
      <w:r w:rsidR="00161A8E">
        <w:t>None for this meeting</w:t>
      </w:r>
    </w:p>
    <w:p w:rsidR="00575B64" w:rsidRDefault="008D7E4B">
      <w:pPr>
        <w:pStyle w:val="AgendaInformation"/>
      </w:pPr>
      <w:r>
        <w:t xml:space="preserve">Please bring: </w:t>
      </w:r>
      <w:r w:rsidR="00161A8E">
        <w:t>Nothing for this meeting</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top w:w="43" w:type="dxa"/>
          <w:left w:w="115" w:type="dxa"/>
          <w:bottom w:w="288" w:type="dxa"/>
          <w:right w:w="115" w:type="dxa"/>
        </w:tblCellMar>
        <w:tblLook w:val="04A0" w:firstRow="1" w:lastRow="0" w:firstColumn="1" w:lastColumn="0" w:noHBand="0" w:noVBand="1"/>
      </w:tblPr>
      <w:tblGrid>
        <w:gridCol w:w="2088"/>
        <w:gridCol w:w="5947"/>
        <w:gridCol w:w="821"/>
      </w:tblGrid>
      <w:tr w:rsidR="00575B64" w:rsidTr="008279BB">
        <w:trPr>
          <w:trHeight w:val="244"/>
        </w:trPr>
        <w:tc>
          <w:tcPr>
            <w:tcW w:w="2088" w:type="dxa"/>
          </w:tcPr>
          <w:p w:rsidR="00575B64" w:rsidRDefault="00161A8E" w:rsidP="00161A8E">
            <w:pPr>
              <w:pStyle w:val="Event"/>
            </w:pPr>
            <w:r>
              <w:t>1030 to 1045</w:t>
            </w:r>
          </w:p>
        </w:tc>
        <w:tc>
          <w:tcPr>
            <w:tcW w:w="5947" w:type="dxa"/>
          </w:tcPr>
          <w:p w:rsidR="00575B64" w:rsidRDefault="00161A8E">
            <w:pPr>
              <w:pStyle w:val="Event-Bold"/>
            </w:pPr>
            <w:r>
              <w:t>Review last meeting</w:t>
            </w:r>
          </w:p>
          <w:p w:rsidR="008279BB" w:rsidRDefault="008279BB" w:rsidP="00161A8E">
            <w:pPr>
              <w:pStyle w:val="Event"/>
            </w:pPr>
            <w:r>
              <w:t>Issues</w:t>
            </w:r>
          </w:p>
          <w:p w:rsidR="008279BB" w:rsidRDefault="008279BB" w:rsidP="00161A8E">
            <w:pPr>
              <w:pStyle w:val="Event"/>
            </w:pPr>
            <w:r>
              <w:t>Wiki pages</w:t>
            </w:r>
          </w:p>
          <w:p w:rsidR="008279BB" w:rsidRDefault="008279BB" w:rsidP="00161A8E">
            <w:pPr>
              <w:pStyle w:val="Event"/>
            </w:pPr>
            <w:r>
              <w:t>Communication</w:t>
            </w:r>
          </w:p>
          <w:p w:rsidR="008279BB" w:rsidRDefault="008279BB" w:rsidP="00161A8E">
            <w:pPr>
              <w:pStyle w:val="Event"/>
            </w:pPr>
            <w:r>
              <w:t>Assignments</w:t>
            </w:r>
          </w:p>
        </w:tc>
        <w:tc>
          <w:tcPr>
            <w:tcW w:w="821" w:type="dxa"/>
          </w:tcPr>
          <w:p w:rsidR="00575B64" w:rsidRDefault="00575B64" w:rsidP="00161A8E">
            <w:pPr>
              <w:pStyle w:val="Event"/>
            </w:pPr>
          </w:p>
        </w:tc>
      </w:tr>
      <w:tr w:rsidR="00575B64" w:rsidTr="008279BB">
        <w:trPr>
          <w:trHeight w:val="379"/>
        </w:trPr>
        <w:tc>
          <w:tcPr>
            <w:tcW w:w="2088" w:type="dxa"/>
          </w:tcPr>
          <w:p w:rsidR="00575B64" w:rsidRDefault="00CA7F62" w:rsidP="00CA7F62">
            <w:pPr>
              <w:pStyle w:val="Event"/>
            </w:pPr>
            <w:r>
              <w:t>1045 to 1050</w:t>
            </w:r>
          </w:p>
        </w:tc>
        <w:tc>
          <w:tcPr>
            <w:tcW w:w="5947" w:type="dxa"/>
          </w:tcPr>
          <w:p w:rsidR="00575B64" w:rsidRDefault="00CA7F62">
            <w:pPr>
              <w:pStyle w:val="Event-Bold"/>
            </w:pPr>
            <w:r>
              <w:t>Introduce today’s meeting</w:t>
            </w:r>
          </w:p>
          <w:p w:rsidR="00AE54F7" w:rsidRDefault="008279BB" w:rsidP="00365A94">
            <w:pPr>
              <w:pStyle w:val="Event"/>
            </w:pPr>
            <w:r>
              <w:t>Issues:</w:t>
            </w:r>
            <w:r w:rsidR="004C1987">
              <w:t xml:space="preserve"> Miscellaneous Messages</w:t>
            </w:r>
          </w:p>
          <w:p w:rsidR="00365A94" w:rsidRDefault="00AE54F7" w:rsidP="00365A94">
            <w:pPr>
              <w:pStyle w:val="Event"/>
            </w:pPr>
            <w:r>
              <w:t>Assignments</w:t>
            </w:r>
          </w:p>
        </w:tc>
        <w:tc>
          <w:tcPr>
            <w:tcW w:w="821" w:type="dxa"/>
          </w:tcPr>
          <w:p w:rsidR="00575B64" w:rsidRDefault="00575B64">
            <w:pPr>
              <w:pStyle w:val="Event"/>
            </w:pPr>
          </w:p>
        </w:tc>
      </w:tr>
      <w:tr w:rsidR="00575B64" w:rsidTr="008279BB">
        <w:tc>
          <w:tcPr>
            <w:tcW w:w="2088" w:type="dxa"/>
          </w:tcPr>
          <w:p w:rsidR="00575B64" w:rsidRDefault="00CA7F62" w:rsidP="00CA7F62">
            <w:pPr>
              <w:pStyle w:val="Event"/>
            </w:pPr>
            <w:r>
              <w:t xml:space="preserve">1050 to </w:t>
            </w:r>
            <w:r w:rsidR="00365A94">
              <w:t>1100</w:t>
            </w:r>
          </w:p>
        </w:tc>
        <w:tc>
          <w:tcPr>
            <w:tcW w:w="5947" w:type="dxa"/>
          </w:tcPr>
          <w:p w:rsidR="00575B64" w:rsidRDefault="004C1987" w:rsidP="004C1987">
            <w:pPr>
              <w:pStyle w:val="Event-Bold"/>
            </w:pPr>
            <w:r>
              <w:t>Issues</w:t>
            </w:r>
          </w:p>
          <w:p w:rsidR="00365A94" w:rsidRDefault="004C1987" w:rsidP="008279BB">
            <w:pPr>
              <w:pStyle w:val="Event"/>
            </w:pPr>
            <w:r>
              <w:t xml:space="preserve">Miscellaneous Messages: </w:t>
            </w:r>
            <w:r w:rsidR="00AE54F7">
              <w:t>Miscellaneous messages aren’t really misc. and should be put into the issues section under an appropriate label. Most issues should be handled within days and closed following their resolution.  Only discussions should be kept as on going.</w:t>
            </w:r>
          </w:p>
        </w:tc>
        <w:tc>
          <w:tcPr>
            <w:tcW w:w="821" w:type="dxa"/>
          </w:tcPr>
          <w:p w:rsidR="00575B64" w:rsidRDefault="00575B64">
            <w:pPr>
              <w:pStyle w:val="Event"/>
            </w:pPr>
          </w:p>
        </w:tc>
      </w:tr>
      <w:tr w:rsidR="00365A94" w:rsidTr="008279BB">
        <w:tc>
          <w:tcPr>
            <w:tcW w:w="2088" w:type="dxa"/>
          </w:tcPr>
          <w:p w:rsidR="00365A94" w:rsidRDefault="00365A94">
            <w:pPr>
              <w:pStyle w:val="Event"/>
              <w:rPr>
                <w:rStyle w:val="PlaceholderText"/>
                <w:color w:val="auto"/>
              </w:rPr>
            </w:pPr>
            <w:r>
              <w:rPr>
                <w:rStyle w:val="PlaceholderText"/>
                <w:color w:val="auto"/>
              </w:rPr>
              <w:t>1100 to 1115</w:t>
            </w:r>
          </w:p>
        </w:tc>
        <w:tc>
          <w:tcPr>
            <w:tcW w:w="5947" w:type="dxa"/>
          </w:tcPr>
          <w:p w:rsidR="00365A94" w:rsidRDefault="00365A94">
            <w:pPr>
              <w:pStyle w:val="Event-Bold"/>
            </w:pPr>
            <w:r>
              <w:t>Wiki pages</w:t>
            </w:r>
          </w:p>
          <w:p w:rsidR="003A32BC" w:rsidRPr="00365A94" w:rsidRDefault="007F472A" w:rsidP="008279BB">
            <w:pPr>
              <w:pStyle w:val="Event-Bold"/>
              <w:rPr>
                <w:b w:val="0"/>
              </w:rPr>
            </w:pPr>
            <w:r>
              <w:rPr>
                <w:b w:val="0"/>
              </w:rPr>
              <w:t>Get notes from the log books onto the wiki pages.</w:t>
            </w:r>
          </w:p>
        </w:tc>
        <w:tc>
          <w:tcPr>
            <w:tcW w:w="821" w:type="dxa"/>
          </w:tcPr>
          <w:p w:rsidR="00365A94" w:rsidRDefault="00365A94">
            <w:pPr>
              <w:pStyle w:val="Event"/>
            </w:pPr>
          </w:p>
        </w:tc>
      </w:tr>
      <w:tr w:rsidR="00AE54F7" w:rsidTr="008279BB">
        <w:tc>
          <w:tcPr>
            <w:tcW w:w="2088" w:type="dxa"/>
          </w:tcPr>
          <w:p w:rsidR="00AE54F7" w:rsidRPr="00BF0542" w:rsidRDefault="00AE54F7" w:rsidP="00BF0542">
            <w:r>
              <w:t>1115 to 1130</w:t>
            </w:r>
          </w:p>
        </w:tc>
        <w:tc>
          <w:tcPr>
            <w:tcW w:w="5947" w:type="dxa"/>
          </w:tcPr>
          <w:p w:rsidR="00AE54F7" w:rsidRDefault="00AE54F7">
            <w:pPr>
              <w:pStyle w:val="Event-Bold"/>
            </w:pPr>
            <w:r>
              <w:t>Assignments</w:t>
            </w:r>
          </w:p>
          <w:p w:rsidR="00AE54F7" w:rsidRDefault="00AE54F7">
            <w:pPr>
              <w:pStyle w:val="Event-Bold"/>
              <w:rPr>
                <w:b w:val="0"/>
              </w:rPr>
            </w:pPr>
            <w:r>
              <w:rPr>
                <w:b w:val="0"/>
              </w:rPr>
              <w:t>OCP Research: Michael and Peter</w:t>
            </w:r>
          </w:p>
          <w:p w:rsidR="00AE54F7" w:rsidRDefault="00AE54F7" w:rsidP="00AE54F7">
            <w:pPr>
              <w:pStyle w:val="Event-Bold"/>
              <w:rPr>
                <w:b w:val="0"/>
              </w:rPr>
            </w:pPr>
            <w:r>
              <w:rPr>
                <w:b w:val="0"/>
              </w:rPr>
              <w:t>Xilinx Core Gen Research: Ben and Kevin</w:t>
            </w:r>
            <w:bookmarkStart w:id="0" w:name="_GoBack"/>
            <w:bookmarkEnd w:id="0"/>
          </w:p>
          <w:p w:rsidR="00AE54F7" w:rsidRDefault="00AE54F7" w:rsidP="00AE54F7">
            <w:pPr>
              <w:pStyle w:val="Event-Bold"/>
            </w:pPr>
            <w:r>
              <w:rPr>
                <w:b w:val="0"/>
              </w:rPr>
              <w:t>Everyone should stick with the current assignments.  All notes should be posted on the wiki pages for the first two topics by next meeting.  Each team will prepare a presentation of the material to give to the other team.  From this we will determine what additional research needs to be accomplished and what our next step will be specifically.</w:t>
            </w:r>
          </w:p>
        </w:tc>
        <w:tc>
          <w:tcPr>
            <w:tcW w:w="821" w:type="dxa"/>
          </w:tcPr>
          <w:p w:rsidR="00AE54F7" w:rsidRDefault="00AE54F7">
            <w:pPr>
              <w:pStyle w:val="Event"/>
            </w:pPr>
          </w:p>
          <w:p w:rsidR="00AE54F7" w:rsidRDefault="00AE54F7" w:rsidP="003A32BC">
            <w:pPr>
              <w:pStyle w:val="Event"/>
            </w:pPr>
          </w:p>
        </w:tc>
      </w:tr>
      <w:tr w:rsidR="00AE54F7" w:rsidTr="008279BB">
        <w:tc>
          <w:tcPr>
            <w:tcW w:w="2088" w:type="dxa"/>
          </w:tcPr>
          <w:p w:rsidR="00AE54F7" w:rsidRDefault="00AE54F7" w:rsidP="00D12AAC">
            <w:pPr>
              <w:pStyle w:val="Event"/>
              <w:rPr>
                <w:rStyle w:val="PlaceholderText"/>
                <w:color w:val="auto"/>
              </w:rPr>
            </w:pPr>
          </w:p>
        </w:tc>
        <w:tc>
          <w:tcPr>
            <w:tcW w:w="5947" w:type="dxa"/>
          </w:tcPr>
          <w:p w:rsidR="00AE54F7" w:rsidRPr="00BF0542" w:rsidRDefault="00AE54F7">
            <w:pPr>
              <w:pStyle w:val="Event-Bold"/>
              <w:rPr>
                <w:b w:val="0"/>
              </w:rPr>
            </w:pPr>
          </w:p>
        </w:tc>
        <w:tc>
          <w:tcPr>
            <w:tcW w:w="821" w:type="dxa"/>
          </w:tcPr>
          <w:p w:rsidR="00AE54F7" w:rsidRDefault="00AE54F7">
            <w:pPr>
              <w:pStyle w:val="Event"/>
            </w:pPr>
          </w:p>
        </w:tc>
      </w:tr>
    </w:tbl>
    <w:p w:rsidR="00BF0542" w:rsidRDefault="00BF0542">
      <w:pPr>
        <w:pStyle w:val="MeetingTitle"/>
      </w:pPr>
    </w:p>
    <w:p w:rsidR="00575B64" w:rsidRDefault="008D7E4B">
      <w:pPr>
        <w:pStyle w:val="MeetingTitle"/>
      </w:pPr>
      <w:r>
        <w:t>Additional Information:</w:t>
      </w:r>
    </w:p>
    <w:p w:rsidR="00575B64" w:rsidRDefault="00365A94">
      <w:pPr>
        <w:pStyle w:val="AdditionalInformation"/>
      </w:pPr>
      <w:r>
        <w:t>Nothing for this meeting</w:t>
      </w:r>
    </w:p>
    <w:sectPr w:rsidR="00575B64" w:rsidSect="00575B64">
      <w:headerReference w:type="default" r:id="rId1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406" w:rsidRDefault="00932406">
      <w:r>
        <w:separator/>
      </w:r>
    </w:p>
  </w:endnote>
  <w:endnote w:type="continuationSeparator" w:id="0">
    <w:p w:rsidR="00932406" w:rsidRDefault="00932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406" w:rsidRDefault="00932406">
      <w:r>
        <w:separator/>
      </w:r>
    </w:p>
  </w:footnote>
  <w:footnote w:type="continuationSeparator" w:id="0">
    <w:p w:rsidR="00932406" w:rsidRDefault="00932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B64" w:rsidRPr="00161A8E" w:rsidRDefault="00161A8E">
    <w:pPr>
      <w:pStyle w:val="AgendaHeading"/>
      <w:rPr>
        <w:sz w:val="72"/>
        <w:szCs w:val="72"/>
      </w:rPr>
    </w:pPr>
    <w:proofErr w:type="spellStart"/>
    <w:r w:rsidRPr="00161A8E">
      <w:rPr>
        <w:sz w:val="72"/>
        <w:szCs w:val="72"/>
      </w:rPr>
      <w:t>PCIe</w:t>
    </w:r>
    <w:proofErr w:type="spellEnd"/>
    <w:r w:rsidRPr="00161A8E">
      <w:rPr>
        <w:sz w:val="72"/>
        <w:szCs w:val="72"/>
      </w:rPr>
      <w:t xml:space="preserve"> to OCP Bridge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A4AF594"/>
    <w:lvl w:ilvl="0">
      <w:start w:val="1"/>
      <w:numFmt w:val="decimal"/>
      <w:lvlText w:val="%1."/>
      <w:lvlJc w:val="left"/>
      <w:pPr>
        <w:tabs>
          <w:tab w:val="num" w:pos="720"/>
        </w:tabs>
        <w:ind w:left="720" w:hanging="360"/>
      </w:pPr>
    </w:lvl>
  </w:abstractNum>
  <w:abstractNum w:abstractNumId="1">
    <w:nsid w:val="FFFFFF83"/>
    <w:multiLevelType w:val="singleLevel"/>
    <w:tmpl w:val="98D48D3C"/>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EA0CFDA"/>
    <w:lvl w:ilvl="0">
      <w:start w:val="1"/>
      <w:numFmt w:val="decimal"/>
      <w:lvlText w:val="%1."/>
      <w:lvlJc w:val="left"/>
      <w:pPr>
        <w:tabs>
          <w:tab w:val="num" w:pos="360"/>
        </w:tabs>
        <w:ind w:left="360" w:hanging="360"/>
      </w:pPr>
    </w:lvl>
  </w:abstractNum>
  <w:abstractNum w:abstractNumId="3">
    <w:nsid w:val="FFFFFF89"/>
    <w:multiLevelType w:val="singleLevel"/>
    <w:tmpl w:val="F93282D4"/>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A8E"/>
    <w:rsid w:val="00131ABE"/>
    <w:rsid w:val="00161A8E"/>
    <w:rsid w:val="001A5534"/>
    <w:rsid w:val="00365A94"/>
    <w:rsid w:val="003A32BC"/>
    <w:rsid w:val="004C1987"/>
    <w:rsid w:val="00543D98"/>
    <w:rsid w:val="00575B64"/>
    <w:rsid w:val="00612524"/>
    <w:rsid w:val="006F1475"/>
    <w:rsid w:val="007F472A"/>
    <w:rsid w:val="008279BB"/>
    <w:rsid w:val="008D7E4B"/>
    <w:rsid w:val="00932406"/>
    <w:rsid w:val="009738A9"/>
    <w:rsid w:val="00AE54F7"/>
    <w:rsid w:val="00B22CF6"/>
    <w:rsid w:val="00BF0542"/>
    <w:rsid w:val="00CA7F62"/>
    <w:rsid w:val="00D1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64"/>
    <w:pPr>
      <w:spacing w:after="0" w:line="240" w:lineRule="auto"/>
    </w:pPr>
    <w:rPr>
      <w:sz w:val="18"/>
    </w:rPr>
  </w:style>
  <w:style w:type="paragraph" w:styleId="Heading1">
    <w:name w:val="heading 1"/>
    <w:basedOn w:val="Normal"/>
    <w:next w:val="Normal"/>
    <w:link w:val="Heading1Char"/>
    <w:uiPriority w:val="1"/>
    <w:semiHidden/>
    <w:unhideWhenUsed/>
    <w:qFormat/>
    <w:rsid w:val="00575B64"/>
    <w:pPr>
      <w:spacing w:after="400" w:line="360" w:lineRule="auto"/>
      <w:ind w:left="-86"/>
      <w:outlineLvl w:val="0"/>
    </w:pPr>
    <w:rPr>
      <w:color w:val="D9D9D9" w:themeColor="background1" w:themeShade="D9"/>
      <w:sz w:val="96"/>
      <w:szCs w:val="96"/>
    </w:rPr>
  </w:style>
  <w:style w:type="paragraph" w:styleId="Heading2">
    <w:name w:val="heading 2"/>
    <w:basedOn w:val="Normal"/>
    <w:next w:val="Normal"/>
    <w:link w:val="Heading2Char"/>
    <w:uiPriority w:val="1"/>
    <w:unhideWhenUsed/>
    <w:rsid w:val="00575B64"/>
    <w:pPr>
      <w:spacing w:before="3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575B64"/>
    <w:rPr>
      <w:color w:val="D9D9D9" w:themeColor="background1" w:themeShade="D9"/>
      <w:sz w:val="96"/>
      <w:szCs w:val="96"/>
    </w:rPr>
  </w:style>
  <w:style w:type="character" w:customStyle="1" w:styleId="Heading2Char">
    <w:name w:val="Heading 2 Char"/>
    <w:basedOn w:val="DefaultParagraphFont"/>
    <w:link w:val="Heading2"/>
    <w:uiPriority w:val="1"/>
    <w:rsid w:val="00575B64"/>
    <w:rPr>
      <w:b/>
      <w:sz w:val="18"/>
    </w:rPr>
  </w:style>
  <w:style w:type="character" w:styleId="PlaceholderText">
    <w:name w:val="Placeholder Text"/>
    <w:basedOn w:val="DefaultParagraphFont"/>
    <w:uiPriority w:val="99"/>
    <w:semiHidden/>
    <w:rsid w:val="00575B64"/>
    <w:rPr>
      <w:color w:val="808080"/>
    </w:rPr>
  </w:style>
  <w:style w:type="table" w:styleId="TableGrid">
    <w:name w:val="Table Grid"/>
    <w:basedOn w:val="TableNormal"/>
    <w:uiPriority w:val="1"/>
    <w:rsid w:val="00575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vent-Bold">
    <w:name w:val="Event - Bold"/>
    <w:basedOn w:val="Event"/>
    <w:qFormat/>
    <w:rsid w:val="00575B64"/>
    <w:rPr>
      <w:b/>
    </w:rPr>
  </w:style>
  <w:style w:type="paragraph" w:customStyle="1" w:styleId="DateTime">
    <w:name w:val="Date &amp; Time"/>
    <w:basedOn w:val="Normal"/>
    <w:qFormat/>
    <w:rsid w:val="00575B64"/>
    <w:pPr>
      <w:spacing w:after="300"/>
      <w:contextualSpacing/>
    </w:pPr>
  </w:style>
  <w:style w:type="paragraph" w:customStyle="1" w:styleId="AgendaInformation">
    <w:name w:val="Agenda Information"/>
    <w:basedOn w:val="Normal"/>
    <w:qFormat/>
    <w:rsid w:val="00575B64"/>
    <w:pPr>
      <w:spacing w:after="600" w:line="336" w:lineRule="auto"/>
      <w:contextualSpacing/>
    </w:pPr>
  </w:style>
  <w:style w:type="paragraph" w:customStyle="1" w:styleId="Event">
    <w:name w:val="Event"/>
    <w:basedOn w:val="Normal"/>
    <w:qFormat/>
    <w:rsid w:val="00575B64"/>
    <w:pPr>
      <w:spacing w:after="80"/>
    </w:pPr>
  </w:style>
  <w:style w:type="paragraph" w:customStyle="1" w:styleId="AdditionalInformation">
    <w:name w:val="Additional Information"/>
    <w:basedOn w:val="AgendaInformation"/>
    <w:qFormat/>
    <w:rsid w:val="00575B64"/>
    <w:pPr>
      <w:spacing w:after="120"/>
      <w:contextualSpacing w:val="0"/>
    </w:pPr>
  </w:style>
  <w:style w:type="paragraph" w:styleId="BalloonText">
    <w:name w:val="Balloon Text"/>
    <w:basedOn w:val="Normal"/>
    <w:link w:val="BalloonTextChar"/>
    <w:uiPriority w:val="99"/>
    <w:semiHidden/>
    <w:unhideWhenUsed/>
    <w:rsid w:val="00575B64"/>
    <w:rPr>
      <w:rFonts w:ascii="Tahoma" w:hAnsi="Tahoma" w:cs="Tahoma"/>
      <w:sz w:val="16"/>
      <w:szCs w:val="16"/>
    </w:rPr>
  </w:style>
  <w:style w:type="character" w:customStyle="1" w:styleId="BalloonTextChar">
    <w:name w:val="Balloon Text Char"/>
    <w:basedOn w:val="DefaultParagraphFont"/>
    <w:link w:val="BalloonText"/>
    <w:uiPriority w:val="99"/>
    <w:semiHidden/>
    <w:rsid w:val="00575B64"/>
    <w:rPr>
      <w:rFonts w:ascii="Tahoma" w:hAnsi="Tahoma" w:cs="Tahoma"/>
      <w:sz w:val="16"/>
      <w:szCs w:val="16"/>
    </w:rPr>
  </w:style>
  <w:style w:type="paragraph" w:customStyle="1" w:styleId="AgendaHeading">
    <w:name w:val="Agenda Heading"/>
    <w:basedOn w:val="Normal"/>
    <w:qFormat/>
    <w:rsid w:val="00575B64"/>
    <w:pPr>
      <w:spacing w:after="400" w:line="360" w:lineRule="auto"/>
      <w:ind w:left="-86"/>
      <w:outlineLvl w:val="0"/>
    </w:pPr>
    <w:rPr>
      <w:color w:val="D9D9D9" w:themeColor="background1" w:themeShade="D9"/>
      <w:sz w:val="96"/>
      <w:szCs w:val="96"/>
    </w:rPr>
  </w:style>
  <w:style w:type="paragraph" w:customStyle="1" w:styleId="MeetingTitle">
    <w:name w:val="Meeting Title"/>
    <w:basedOn w:val="Normal"/>
    <w:qFormat/>
    <w:rsid w:val="00575B64"/>
    <w:pPr>
      <w:spacing w:before="320"/>
      <w:outlineLvl w:val="1"/>
    </w:pPr>
    <w:rPr>
      <w:b/>
    </w:rPr>
  </w:style>
  <w:style w:type="paragraph" w:styleId="Header">
    <w:name w:val="header"/>
    <w:basedOn w:val="Normal"/>
    <w:link w:val="HeaderChar"/>
    <w:uiPriority w:val="99"/>
    <w:unhideWhenUsed/>
    <w:rsid w:val="00575B64"/>
    <w:pPr>
      <w:tabs>
        <w:tab w:val="center" w:pos="4680"/>
        <w:tab w:val="right" w:pos="9360"/>
      </w:tabs>
    </w:pPr>
  </w:style>
  <w:style w:type="character" w:customStyle="1" w:styleId="HeaderChar">
    <w:name w:val="Header Char"/>
    <w:basedOn w:val="DefaultParagraphFont"/>
    <w:link w:val="Header"/>
    <w:uiPriority w:val="99"/>
    <w:rsid w:val="00575B64"/>
    <w:rPr>
      <w:sz w:val="18"/>
    </w:rPr>
  </w:style>
  <w:style w:type="paragraph" w:styleId="Footer">
    <w:name w:val="footer"/>
    <w:basedOn w:val="Normal"/>
    <w:link w:val="FooterChar"/>
    <w:uiPriority w:val="99"/>
    <w:unhideWhenUsed/>
    <w:rsid w:val="00575B64"/>
    <w:pPr>
      <w:tabs>
        <w:tab w:val="center" w:pos="4680"/>
        <w:tab w:val="right" w:pos="9360"/>
      </w:tabs>
    </w:pPr>
  </w:style>
  <w:style w:type="character" w:customStyle="1" w:styleId="FooterChar">
    <w:name w:val="Footer Char"/>
    <w:basedOn w:val="DefaultParagraphFont"/>
    <w:link w:val="Footer"/>
    <w:uiPriority w:val="99"/>
    <w:rsid w:val="00575B64"/>
    <w:rPr>
      <w:sz w:val="18"/>
    </w:rPr>
  </w:style>
  <w:style w:type="paragraph" w:customStyle="1" w:styleId="PlaceholderAutotext58">
    <w:name w:val="PlaceholderAutotext_58"/>
    <w:rsid w:val="00575B6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64"/>
    <w:pPr>
      <w:spacing w:after="0" w:line="240" w:lineRule="auto"/>
    </w:pPr>
    <w:rPr>
      <w:sz w:val="18"/>
    </w:rPr>
  </w:style>
  <w:style w:type="paragraph" w:styleId="Heading1">
    <w:name w:val="heading 1"/>
    <w:basedOn w:val="Normal"/>
    <w:next w:val="Normal"/>
    <w:link w:val="Heading1Char"/>
    <w:uiPriority w:val="1"/>
    <w:semiHidden/>
    <w:unhideWhenUsed/>
    <w:qFormat/>
    <w:rsid w:val="00575B64"/>
    <w:pPr>
      <w:spacing w:after="400" w:line="360" w:lineRule="auto"/>
      <w:ind w:left="-86"/>
      <w:outlineLvl w:val="0"/>
    </w:pPr>
    <w:rPr>
      <w:color w:val="D9D9D9" w:themeColor="background1" w:themeShade="D9"/>
      <w:sz w:val="96"/>
      <w:szCs w:val="96"/>
    </w:rPr>
  </w:style>
  <w:style w:type="paragraph" w:styleId="Heading2">
    <w:name w:val="heading 2"/>
    <w:basedOn w:val="Normal"/>
    <w:next w:val="Normal"/>
    <w:link w:val="Heading2Char"/>
    <w:uiPriority w:val="1"/>
    <w:unhideWhenUsed/>
    <w:rsid w:val="00575B64"/>
    <w:pPr>
      <w:spacing w:before="3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575B64"/>
    <w:rPr>
      <w:color w:val="D9D9D9" w:themeColor="background1" w:themeShade="D9"/>
      <w:sz w:val="96"/>
      <w:szCs w:val="96"/>
    </w:rPr>
  </w:style>
  <w:style w:type="character" w:customStyle="1" w:styleId="Heading2Char">
    <w:name w:val="Heading 2 Char"/>
    <w:basedOn w:val="DefaultParagraphFont"/>
    <w:link w:val="Heading2"/>
    <w:uiPriority w:val="1"/>
    <w:rsid w:val="00575B64"/>
    <w:rPr>
      <w:b/>
      <w:sz w:val="18"/>
    </w:rPr>
  </w:style>
  <w:style w:type="character" w:styleId="PlaceholderText">
    <w:name w:val="Placeholder Text"/>
    <w:basedOn w:val="DefaultParagraphFont"/>
    <w:uiPriority w:val="99"/>
    <w:semiHidden/>
    <w:rsid w:val="00575B64"/>
    <w:rPr>
      <w:color w:val="808080"/>
    </w:rPr>
  </w:style>
  <w:style w:type="table" w:styleId="TableGrid">
    <w:name w:val="Table Grid"/>
    <w:basedOn w:val="TableNormal"/>
    <w:uiPriority w:val="1"/>
    <w:rsid w:val="00575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vent-Bold">
    <w:name w:val="Event - Bold"/>
    <w:basedOn w:val="Event"/>
    <w:qFormat/>
    <w:rsid w:val="00575B64"/>
    <w:rPr>
      <w:b/>
    </w:rPr>
  </w:style>
  <w:style w:type="paragraph" w:customStyle="1" w:styleId="DateTime">
    <w:name w:val="Date &amp; Time"/>
    <w:basedOn w:val="Normal"/>
    <w:qFormat/>
    <w:rsid w:val="00575B64"/>
    <w:pPr>
      <w:spacing w:after="300"/>
      <w:contextualSpacing/>
    </w:pPr>
  </w:style>
  <w:style w:type="paragraph" w:customStyle="1" w:styleId="AgendaInformation">
    <w:name w:val="Agenda Information"/>
    <w:basedOn w:val="Normal"/>
    <w:qFormat/>
    <w:rsid w:val="00575B64"/>
    <w:pPr>
      <w:spacing w:after="600" w:line="336" w:lineRule="auto"/>
      <w:contextualSpacing/>
    </w:pPr>
  </w:style>
  <w:style w:type="paragraph" w:customStyle="1" w:styleId="Event">
    <w:name w:val="Event"/>
    <w:basedOn w:val="Normal"/>
    <w:qFormat/>
    <w:rsid w:val="00575B64"/>
    <w:pPr>
      <w:spacing w:after="80"/>
    </w:pPr>
  </w:style>
  <w:style w:type="paragraph" w:customStyle="1" w:styleId="AdditionalInformation">
    <w:name w:val="Additional Information"/>
    <w:basedOn w:val="AgendaInformation"/>
    <w:qFormat/>
    <w:rsid w:val="00575B64"/>
    <w:pPr>
      <w:spacing w:after="120"/>
      <w:contextualSpacing w:val="0"/>
    </w:pPr>
  </w:style>
  <w:style w:type="paragraph" w:styleId="BalloonText">
    <w:name w:val="Balloon Text"/>
    <w:basedOn w:val="Normal"/>
    <w:link w:val="BalloonTextChar"/>
    <w:uiPriority w:val="99"/>
    <w:semiHidden/>
    <w:unhideWhenUsed/>
    <w:rsid w:val="00575B64"/>
    <w:rPr>
      <w:rFonts w:ascii="Tahoma" w:hAnsi="Tahoma" w:cs="Tahoma"/>
      <w:sz w:val="16"/>
      <w:szCs w:val="16"/>
    </w:rPr>
  </w:style>
  <w:style w:type="character" w:customStyle="1" w:styleId="BalloonTextChar">
    <w:name w:val="Balloon Text Char"/>
    <w:basedOn w:val="DefaultParagraphFont"/>
    <w:link w:val="BalloonText"/>
    <w:uiPriority w:val="99"/>
    <w:semiHidden/>
    <w:rsid w:val="00575B64"/>
    <w:rPr>
      <w:rFonts w:ascii="Tahoma" w:hAnsi="Tahoma" w:cs="Tahoma"/>
      <w:sz w:val="16"/>
      <w:szCs w:val="16"/>
    </w:rPr>
  </w:style>
  <w:style w:type="paragraph" w:customStyle="1" w:styleId="AgendaHeading">
    <w:name w:val="Agenda Heading"/>
    <w:basedOn w:val="Normal"/>
    <w:qFormat/>
    <w:rsid w:val="00575B64"/>
    <w:pPr>
      <w:spacing w:after="400" w:line="360" w:lineRule="auto"/>
      <w:ind w:left="-86"/>
      <w:outlineLvl w:val="0"/>
    </w:pPr>
    <w:rPr>
      <w:color w:val="D9D9D9" w:themeColor="background1" w:themeShade="D9"/>
      <w:sz w:val="96"/>
      <w:szCs w:val="96"/>
    </w:rPr>
  </w:style>
  <w:style w:type="paragraph" w:customStyle="1" w:styleId="MeetingTitle">
    <w:name w:val="Meeting Title"/>
    <w:basedOn w:val="Normal"/>
    <w:qFormat/>
    <w:rsid w:val="00575B64"/>
    <w:pPr>
      <w:spacing w:before="320"/>
      <w:outlineLvl w:val="1"/>
    </w:pPr>
    <w:rPr>
      <w:b/>
    </w:rPr>
  </w:style>
  <w:style w:type="paragraph" w:styleId="Header">
    <w:name w:val="header"/>
    <w:basedOn w:val="Normal"/>
    <w:link w:val="HeaderChar"/>
    <w:uiPriority w:val="99"/>
    <w:unhideWhenUsed/>
    <w:rsid w:val="00575B64"/>
    <w:pPr>
      <w:tabs>
        <w:tab w:val="center" w:pos="4680"/>
        <w:tab w:val="right" w:pos="9360"/>
      </w:tabs>
    </w:pPr>
  </w:style>
  <w:style w:type="character" w:customStyle="1" w:styleId="HeaderChar">
    <w:name w:val="Header Char"/>
    <w:basedOn w:val="DefaultParagraphFont"/>
    <w:link w:val="Header"/>
    <w:uiPriority w:val="99"/>
    <w:rsid w:val="00575B64"/>
    <w:rPr>
      <w:sz w:val="18"/>
    </w:rPr>
  </w:style>
  <w:style w:type="paragraph" w:styleId="Footer">
    <w:name w:val="footer"/>
    <w:basedOn w:val="Normal"/>
    <w:link w:val="FooterChar"/>
    <w:uiPriority w:val="99"/>
    <w:unhideWhenUsed/>
    <w:rsid w:val="00575B64"/>
    <w:pPr>
      <w:tabs>
        <w:tab w:val="center" w:pos="4680"/>
        <w:tab w:val="right" w:pos="9360"/>
      </w:tabs>
    </w:pPr>
  </w:style>
  <w:style w:type="character" w:customStyle="1" w:styleId="FooterChar">
    <w:name w:val="Footer Char"/>
    <w:basedOn w:val="DefaultParagraphFont"/>
    <w:link w:val="Footer"/>
    <w:uiPriority w:val="99"/>
    <w:rsid w:val="00575B64"/>
    <w:rPr>
      <w:sz w:val="18"/>
    </w:rPr>
  </w:style>
  <w:style w:type="paragraph" w:customStyle="1" w:styleId="PlaceholderAutotext58">
    <w:name w:val="PlaceholderAutotext_58"/>
    <w:rsid w:val="00575B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4412441E39487E9B00CA63C097D419"/>
        <w:category>
          <w:name w:val="General"/>
          <w:gallery w:val="placeholder"/>
        </w:category>
        <w:types>
          <w:type w:val="bbPlcHdr"/>
        </w:types>
        <w:behaviors>
          <w:behavior w:val="content"/>
        </w:behaviors>
        <w:guid w:val="{4B527211-D3CD-4B48-B3D2-E638DF87DB70}"/>
      </w:docPartPr>
      <w:docPartBody>
        <w:p w:rsidR="00506B02" w:rsidRDefault="00F9471C">
          <w:pPr>
            <w:pStyle w:val="A94412441E39487E9B00CA63C097D419"/>
          </w:pPr>
          <w:r>
            <w:t>[Pick the date]</w:t>
          </w:r>
        </w:p>
      </w:docPartBody>
    </w:docPart>
    <w:docPart>
      <w:docPartPr>
        <w:name w:val="40DB739314DE4298B1982D23EB64940A"/>
        <w:category>
          <w:name w:val="General"/>
          <w:gallery w:val="placeholder"/>
        </w:category>
        <w:types>
          <w:type w:val="bbPlcHdr"/>
        </w:types>
        <w:behaviors>
          <w:behavior w:val="content"/>
        </w:behaviors>
        <w:guid w:val="{302E161B-CDBA-4B88-A6C6-D76067FC2C41}"/>
      </w:docPartPr>
      <w:docPartBody>
        <w:p w:rsidR="00506B02" w:rsidRDefault="00F9471C">
          <w:pPr>
            <w:pStyle w:val="40DB739314DE4298B1982D23EB64940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71C"/>
    <w:rsid w:val="000F3083"/>
    <w:rsid w:val="00506B02"/>
    <w:rsid w:val="00F9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050CA626847A6BF523AB5770E500E">
    <w:name w:val="D91050CA626847A6BF523AB5770E500E"/>
  </w:style>
  <w:style w:type="paragraph" w:customStyle="1" w:styleId="A94412441E39487E9B00CA63C097D419">
    <w:name w:val="A94412441E39487E9B00CA63C097D419"/>
  </w:style>
  <w:style w:type="character" w:styleId="PlaceholderText">
    <w:name w:val="Placeholder Text"/>
    <w:basedOn w:val="DefaultParagraphFont"/>
    <w:uiPriority w:val="99"/>
    <w:semiHidden/>
    <w:rPr>
      <w:color w:val="808080"/>
    </w:rPr>
  </w:style>
  <w:style w:type="paragraph" w:customStyle="1" w:styleId="5200807DBE354C9BAD16AF1524015B9A">
    <w:name w:val="5200807DBE354C9BAD16AF1524015B9A"/>
  </w:style>
  <w:style w:type="paragraph" w:customStyle="1" w:styleId="40DB739314DE4298B1982D23EB64940A">
    <w:name w:val="40DB739314DE4298B1982D23EB64940A"/>
  </w:style>
  <w:style w:type="paragraph" w:customStyle="1" w:styleId="09547106F4694062852F708E1A927CD8">
    <w:name w:val="09547106F4694062852F708E1A927CD8"/>
  </w:style>
  <w:style w:type="paragraph" w:customStyle="1" w:styleId="E8A6B90DE97D4387AB1806C7768F1F7C">
    <w:name w:val="E8A6B90DE97D4387AB1806C7768F1F7C"/>
  </w:style>
  <w:style w:type="paragraph" w:customStyle="1" w:styleId="2751361407AF420C9380D68FE81D0595">
    <w:name w:val="2751361407AF420C9380D68FE81D0595"/>
  </w:style>
  <w:style w:type="paragraph" w:customStyle="1" w:styleId="775FFF48755648B3BF97221968C9EC5E">
    <w:name w:val="775FFF48755648B3BF97221968C9EC5E"/>
  </w:style>
  <w:style w:type="paragraph" w:customStyle="1" w:styleId="1CBDB7CADABF42E892873984A26BB107">
    <w:name w:val="1CBDB7CADABF42E892873984A26BB107"/>
  </w:style>
  <w:style w:type="paragraph" w:customStyle="1" w:styleId="Event">
    <w:name w:val="Event"/>
    <w:basedOn w:val="Normal"/>
    <w:qFormat/>
    <w:pPr>
      <w:spacing w:after="80" w:line="240" w:lineRule="auto"/>
    </w:pPr>
    <w:rPr>
      <w:rFonts w:eastAsiaTheme="minorHAnsi"/>
      <w:sz w:val="18"/>
    </w:rPr>
  </w:style>
  <w:style w:type="paragraph" w:customStyle="1" w:styleId="BDF2EC7457B844FCA971DB836642743E">
    <w:name w:val="BDF2EC7457B844FCA971DB836642743E"/>
  </w:style>
  <w:style w:type="paragraph" w:customStyle="1" w:styleId="4C23DBA987B64713AFA9C7AC52B003E1">
    <w:name w:val="4C23DBA987B64713AFA9C7AC52B003E1"/>
  </w:style>
  <w:style w:type="paragraph" w:customStyle="1" w:styleId="EBA68AE9364341FA85C0C3EEBB4F0AE6">
    <w:name w:val="EBA68AE9364341FA85C0C3EEBB4F0AE6"/>
  </w:style>
  <w:style w:type="paragraph" w:customStyle="1" w:styleId="BA0D9315DAF648F298C32CF67A7FE419">
    <w:name w:val="BA0D9315DAF648F298C32CF67A7FE419"/>
  </w:style>
  <w:style w:type="paragraph" w:customStyle="1" w:styleId="6B890A40F80849E5A4F3F2136BA226E4">
    <w:name w:val="6B890A40F80849E5A4F3F2136BA226E4"/>
  </w:style>
  <w:style w:type="paragraph" w:customStyle="1" w:styleId="8D012C81B6C34F58AB78499894FB1CD3">
    <w:name w:val="8D012C81B6C34F58AB78499894FB1CD3"/>
  </w:style>
  <w:style w:type="paragraph" w:customStyle="1" w:styleId="391CCBF63C304978B0EF89E46276EFDB">
    <w:name w:val="391CCBF63C304978B0EF89E46276EFDB"/>
  </w:style>
  <w:style w:type="paragraph" w:customStyle="1" w:styleId="8A971FAD6D2D41B0BF95B9BC975EA3DF">
    <w:name w:val="8A971FAD6D2D41B0BF95B9BC975EA3DF"/>
  </w:style>
  <w:style w:type="paragraph" w:customStyle="1" w:styleId="F5C89F32DC39481CB7C8177EB2125054">
    <w:name w:val="F5C89F32DC39481CB7C8177EB2125054"/>
  </w:style>
  <w:style w:type="paragraph" w:customStyle="1" w:styleId="B5237A770B3A47B985099C1B12EAE91F">
    <w:name w:val="B5237A770B3A47B985099C1B12EAE91F"/>
  </w:style>
  <w:style w:type="paragraph" w:customStyle="1" w:styleId="8E040D3E11E14298840D04B5D782BD7C">
    <w:name w:val="8E040D3E11E14298840D04B5D782BD7C"/>
  </w:style>
  <w:style w:type="paragraph" w:customStyle="1" w:styleId="1C5A2DBFE0D64AC9BCFA05C7481704B0">
    <w:name w:val="1C5A2DBFE0D64AC9BCFA05C7481704B0"/>
  </w:style>
  <w:style w:type="paragraph" w:customStyle="1" w:styleId="F044C9BD71B74DC791A57B84A54B17D0">
    <w:name w:val="F044C9BD71B74DC791A57B84A54B17D0"/>
  </w:style>
  <w:style w:type="paragraph" w:customStyle="1" w:styleId="90BF40DBA5FE444BBF11360CA3CAEA8E">
    <w:name w:val="90BF40DBA5FE444BBF11360CA3CAEA8E"/>
  </w:style>
  <w:style w:type="paragraph" w:customStyle="1" w:styleId="37DB38170B754243A0361DB4E1A2BE7E">
    <w:name w:val="37DB38170B754243A0361DB4E1A2BE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050CA626847A6BF523AB5770E500E">
    <w:name w:val="D91050CA626847A6BF523AB5770E500E"/>
  </w:style>
  <w:style w:type="paragraph" w:customStyle="1" w:styleId="A94412441E39487E9B00CA63C097D419">
    <w:name w:val="A94412441E39487E9B00CA63C097D419"/>
  </w:style>
  <w:style w:type="character" w:styleId="PlaceholderText">
    <w:name w:val="Placeholder Text"/>
    <w:basedOn w:val="DefaultParagraphFont"/>
    <w:uiPriority w:val="99"/>
    <w:semiHidden/>
    <w:rPr>
      <w:color w:val="808080"/>
    </w:rPr>
  </w:style>
  <w:style w:type="paragraph" w:customStyle="1" w:styleId="5200807DBE354C9BAD16AF1524015B9A">
    <w:name w:val="5200807DBE354C9BAD16AF1524015B9A"/>
  </w:style>
  <w:style w:type="paragraph" w:customStyle="1" w:styleId="40DB739314DE4298B1982D23EB64940A">
    <w:name w:val="40DB739314DE4298B1982D23EB64940A"/>
  </w:style>
  <w:style w:type="paragraph" w:customStyle="1" w:styleId="09547106F4694062852F708E1A927CD8">
    <w:name w:val="09547106F4694062852F708E1A927CD8"/>
  </w:style>
  <w:style w:type="paragraph" w:customStyle="1" w:styleId="E8A6B90DE97D4387AB1806C7768F1F7C">
    <w:name w:val="E8A6B90DE97D4387AB1806C7768F1F7C"/>
  </w:style>
  <w:style w:type="paragraph" w:customStyle="1" w:styleId="2751361407AF420C9380D68FE81D0595">
    <w:name w:val="2751361407AF420C9380D68FE81D0595"/>
  </w:style>
  <w:style w:type="paragraph" w:customStyle="1" w:styleId="775FFF48755648B3BF97221968C9EC5E">
    <w:name w:val="775FFF48755648B3BF97221968C9EC5E"/>
  </w:style>
  <w:style w:type="paragraph" w:customStyle="1" w:styleId="1CBDB7CADABF42E892873984A26BB107">
    <w:name w:val="1CBDB7CADABF42E892873984A26BB107"/>
  </w:style>
  <w:style w:type="paragraph" w:customStyle="1" w:styleId="Event">
    <w:name w:val="Event"/>
    <w:basedOn w:val="Normal"/>
    <w:qFormat/>
    <w:pPr>
      <w:spacing w:after="80" w:line="240" w:lineRule="auto"/>
    </w:pPr>
    <w:rPr>
      <w:rFonts w:eastAsiaTheme="minorHAnsi"/>
      <w:sz w:val="18"/>
    </w:rPr>
  </w:style>
  <w:style w:type="paragraph" w:customStyle="1" w:styleId="BDF2EC7457B844FCA971DB836642743E">
    <w:name w:val="BDF2EC7457B844FCA971DB836642743E"/>
  </w:style>
  <w:style w:type="paragraph" w:customStyle="1" w:styleId="4C23DBA987B64713AFA9C7AC52B003E1">
    <w:name w:val="4C23DBA987B64713AFA9C7AC52B003E1"/>
  </w:style>
  <w:style w:type="paragraph" w:customStyle="1" w:styleId="EBA68AE9364341FA85C0C3EEBB4F0AE6">
    <w:name w:val="EBA68AE9364341FA85C0C3EEBB4F0AE6"/>
  </w:style>
  <w:style w:type="paragraph" w:customStyle="1" w:styleId="BA0D9315DAF648F298C32CF67A7FE419">
    <w:name w:val="BA0D9315DAF648F298C32CF67A7FE419"/>
  </w:style>
  <w:style w:type="paragraph" w:customStyle="1" w:styleId="6B890A40F80849E5A4F3F2136BA226E4">
    <w:name w:val="6B890A40F80849E5A4F3F2136BA226E4"/>
  </w:style>
  <w:style w:type="paragraph" w:customStyle="1" w:styleId="8D012C81B6C34F58AB78499894FB1CD3">
    <w:name w:val="8D012C81B6C34F58AB78499894FB1CD3"/>
  </w:style>
  <w:style w:type="paragraph" w:customStyle="1" w:styleId="391CCBF63C304978B0EF89E46276EFDB">
    <w:name w:val="391CCBF63C304978B0EF89E46276EFDB"/>
  </w:style>
  <w:style w:type="paragraph" w:customStyle="1" w:styleId="8A971FAD6D2D41B0BF95B9BC975EA3DF">
    <w:name w:val="8A971FAD6D2D41B0BF95B9BC975EA3DF"/>
  </w:style>
  <w:style w:type="paragraph" w:customStyle="1" w:styleId="F5C89F32DC39481CB7C8177EB2125054">
    <w:name w:val="F5C89F32DC39481CB7C8177EB2125054"/>
  </w:style>
  <w:style w:type="paragraph" w:customStyle="1" w:styleId="B5237A770B3A47B985099C1B12EAE91F">
    <w:name w:val="B5237A770B3A47B985099C1B12EAE91F"/>
  </w:style>
  <w:style w:type="paragraph" w:customStyle="1" w:styleId="8E040D3E11E14298840D04B5D782BD7C">
    <w:name w:val="8E040D3E11E14298840D04B5D782BD7C"/>
  </w:style>
  <w:style w:type="paragraph" w:customStyle="1" w:styleId="1C5A2DBFE0D64AC9BCFA05C7481704B0">
    <w:name w:val="1C5A2DBFE0D64AC9BCFA05C7481704B0"/>
  </w:style>
  <w:style w:type="paragraph" w:customStyle="1" w:styleId="F044C9BD71B74DC791A57B84A54B17D0">
    <w:name w:val="F044C9BD71B74DC791A57B84A54B17D0"/>
  </w:style>
  <w:style w:type="paragraph" w:customStyle="1" w:styleId="90BF40DBA5FE444BBF11360CA3CAEA8E">
    <w:name w:val="90BF40DBA5FE444BBF11360CA3CAEA8E"/>
  </w:style>
  <w:style w:type="paragraph" w:customStyle="1" w:styleId="37DB38170B754243A0361DB4E1A2BE7E">
    <w:name w:val="37DB38170B754243A0361DB4E1A2B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060BF-7A1C-4F8C-9F24-F297553610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Agenda</Template>
  <TotalTime>729</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agenda</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Ben Huntsman</dc:creator>
  <cp:lastModifiedBy>Me</cp:lastModifiedBy>
  <cp:revision>5</cp:revision>
  <cp:lastPrinted>2006-08-01T17:47:00Z</cp:lastPrinted>
  <dcterms:created xsi:type="dcterms:W3CDTF">2014-01-22T17:49:00Z</dcterms:created>
  <dcterms:modified xsi:type="dcterms:W3CDTF">2014-01-23T06:07:00Z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TC101695579990</vt:lpwstr>
  </property>
</Properties>
</file>