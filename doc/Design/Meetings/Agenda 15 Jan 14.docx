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B64" w:rsidRDefault="00161A8E">
      <w:pPr>
        <w:pStyle w:val="MeetingTitle"/>
      </w:pPr>
      <w:r>
        <w:t>Capstone Team Meeting</w:t>
      </w:r>
    </w:p>
    <w:sdt>
      <w:sdtPr>
        <w:id w:val="63719735"/>
        <w:placeholder>
          <w:docPart w:val="A94412441E39487E9B00CA63C097D419"/>
        </w:placeholder>
        <w:dataBinding w:prefixMappings="xmlns:ns0='http://schemas.microsoft.com/office/2006/coverPageProps'" w:xpath="/ns0:CoverPageProperties[1]/ns0:PublishDate[1]" w:storeItemID="{55AF091B-3C7A-41E3-B477-F2FDAA23CFDA}"/>
        <w:date w:fullDate="2014-01-15T00:00:00Z">
          <w:dateFormat w:val="M/d/yyyy"/>
          <w:lid w:val="en-US"/>
          <w:storeMappedDataAs w:val="dateTime"/>
          <w:calendar w:val="gregorian"/>
        </w:date>
      </w:sdtPr>
      <w:sdtEndPr/>
      <w:sdtContent>
        <w:p w:rsidR="00575B64" w:rsidRDefault="00161A8E">
          <w:pPr>
            <w:pStyle w:val="DateTime"/>
          </w:pPr>
          <w:r>
            <w:t>1/15/2014</w:t>
          </w:r>
        </w:p>
      </w:sdtContent>
    </w:sdt>
    <w:p w:rsidR="00575B64" w:rsidRDefault="00161A8E">
      <w:pPr>
        <w:pStyle w:val="DateTime"/>
      </w:pPr>
      <w:r>
        <w:t>1030 to 1200</w:t>
      </w:r>
    </w:p>
    <w:p w:rsidR="00575B64" w:rsidRDefault="008D7E4B">
      <w:pPr>
        <w:pStyle w:val="AgendaInformation"/>
      </w:pPr>
      <w:r>
        <w:t xml:space="preserve">Meeting called by: </w:t>
      </w:r>
      <w:sdt>
        <w:sdtPr>
          <w:alias w:val="Author"/>
          <w:id w:val="63719740"/>
          <w:placeholder>
            <w:docPart w:val="40DB739314DE4298B1982D23EB64940A"/>
          </w:placeholder>
          <w:dataBinding w:prefixMappings="xmlns:ns0='http://schemas.openxmlformats.org/package/2006/metadata/core-properties' xmlns:ns1='http://purl.org/dc/elements/1.1/'" w:xpath="/ns0:coreProperties[1]/ns1:creator[1]" w:storeItemID="{6C3C8BC8-F283-45AE-878A-BAB7291924A1}"/>
          <w:text/>
        </w:sdtPr>
        <w:sdtEndPr/>
        <w:sdtContent>
          <w:r w:rsidR="00161A8E">
            <w:t>Ben Huntsman</w:t>
          </w:r>
        </w:sdtContent>
      </w:sdt>
    </w:p>
    <w:p w:rsidR="00575B64" w:rsidRDefault="008D7E4B">
      <w:pPr>
        <w:pStyle w:val="AgendaInformation"/>
      </w:pPr>
      <w:r>
        <w:t xml:space="preserve">Attendees: </w:t>
      </w:r>
      <w:r w:rsidR="00161A8E">
        <w:t>Michael Walton, Peter Depeche, Kevin Bedrossian</w:t>
      </w:r>
    </w:p>
    <w:p w:rsidR="00575B64" w:rsidRDefault="008D7E4B">
      <w:pPr>
        <w:pStyle w:val="AgendaInformation"/>
      </w:pPr>
      <w:r>
        <w:t xml:space="preserve">Please read: </w:t>
      </w:r>
      <w:r w:rsidR="00161A8E">
        <w:t>None for this meeting</w:t>
      </w:r>
    </w:p>
    <w:p w:rsidR="00575B64" w:rsidRDefault="008D7E4B">
      <w:pPr>
        <w:pStyle w:val="AgendaInformation"/>
      </w:pPr>
      <w:r>
        <w:t xml:space="preserve">Please bring: </w:t>
      </w:r>
      <w:r w:rsidR="00161A8E">
        <w:t>Nothing for this meeting</w:t>
      </w:r>
    </w:p>
    <w:tbl>
      <w:tblPr>
        <w:tblStyle w:val="TableGrid"/>
        <w:tblW w:w="0" w:type="auto"/>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CellMar>
          <w:top w:w="43" w:type="dxa"/>
          <w:left w:w="115" w:type="dxa"/>
          <w:bottom w:w="288" w:type="dxa"/>
          <w:right w:w="115" w:type="dxa"/>
        </w:tblCellMar>
        <w:tblLook w:val="04A0" w:firstRow="1" w:lastRow="0" w:firstColumn="1" w:lastColumn="0" w:noHBand="0" w:noVBand="1"/>
      </w:tblPr>
      <w:tblGrid>
        <w:gridCol w:w="2088"/>
        <w:gridCol w:w="4867"/>
        <w:gridCol w:w="1901"/>
      </w:tblGrid>
      <w:tr w:rsidR="00575B64" w:rsidTr="00B22CF6">
        <w:trPr>
          <w:trHeight w:val="244"/>
        </w:trPr>
        <w:tc>
          <w:tcPr>
            <w:tcW w:w="2088" w:type="dxa"/>
          </w:tcPr>
          <w:p w:rsidR="00575B64" w:rsidRDefault="00161A8E" w:rsidP="00161A8E">
            <w:pPr>
              <w:pStyle w:val="Event"/>
            </w:pPr>
            <w:r>
              <w:t>1030 to 1045</w:t>
            </w:r>
          </w:p>
        </w:tc>
        <w:tc>
          <w:tcPr>
            <w:tcW w:w="4867" w:type="dxa"/>
          </w:tcPr>
          <w:p w:rsidR="00575B64" w:rsidRDefault="00161A8E">
            <w:pPr>
              <w:pStyle w:val="Event-Bold"/>
            </w:pPr>
            <w:r>
              <w:t>Review last meeting</w:t>
            </w:r>
          </w:p>
          <w:p w:rsidR="00575B64" w:rsidRDefault="00575B64" w:rsidP="00161A8E">
            <w:pPr>
              <w:pStyle w:val="Event"/>
            </w:pPr>
          </w:p>
        </w:tc>
        <w:tc>
          <w:tcPr>
            <w:tcW w:w="1901" w:type="dxa"/>
          </w:tcPr>
          <w:p w:rsidR="00575B64" w:rsidRDefault="00575B64" w:rsidP="00161A8E">
            <w:pPr>
              <w:pStyle w:val="Event"/>
            </w:pPr>
          </w:p>
        </w:tc>
      </w:tr>
      <w:tr w:rsidR="00575B64" w:rsidTr="00B22CF6">
        <w:trPr>
          <w:trHeight w:val="379"/>
        </w:trPr>
        <w:tc>
          <w:tcPr>
            <w:tcW w:w="2088" w:type="dxa"/>
          </w:tcPr>
          <w:p w:rsidR="00575B64" w:rsidRDefault="00CA7F62" w:rsidP="00CA7F62">
            <w:pPr>
              <w:pStyle w:val="Event"/>
            </w:pPr>
            <w:r>
              <w:t>1045 to 1050</w:t>
            </w:r>
          </w:p>
        </w:tc>
        <w:tc>
          <w:tcPr>
            <w:tcW w:w="4867" w:type="dxa"/>
          </w:tcPr>
          <w:p w:rsidR="00575B64" w:rsidRDefault="00CA7F62">
            <w:pPr>
              <w:pStyle w:val="Event-Bold"/>
            </w:pPr>
            <w:r>
              <w:t>Introduce today’s meeting</w:t>
            </w:r>
          </w:p>
          <w:p w:rsidR="00575B64" w:rsidRDefault="00CA7F62" w:rsidP="00CA7F62">
            <w:pPr>
              <w:pStyle w:val="Event"/>
            </w:pPr>
            <w:r>
              <w:t>Issues: questions</w:t>
            </w:r>
            <w:r w:rsidR="00365A94">
              <w:t>, discussions, etc</w:t>
            </w:r>
          </w:p>
          <w:p w:rsidR="00575B64" w:rsidRDefault="00CA7F62" w:rsidP="00365A94">
            <w:pPr>
              <w:pStyle w:val="Event"/>
            </w:pPr>
            <w:r>
              <w:t>Wiki pages</w:t>
            </w:r>
            <w:r w:rsidR="00365A94">
              <w:t>: organization, format, personal notes</w:t>
            </w:r>
          </w:p>
          <w:p w:rsidR="00365A94" w:rsidRDefault="00365A94" w:rsidP="00365A94">
            <w:pPr>
              <w:pStyle w:val="Event"/>
            </w:pPr>
            <w:r>
              <w:t>Communication: email, discussion board, etc</w:t>
            </w:r>
          </w:p>
        </w:tc>
        <w:tc>
          <w:tcPr>
            <w:tcW w:w="1901" w:type="dxa"/>
          </w:tcPr>
          <w:p w:rsidR="00575B64" w:rsidRDefault="00575B64">
            <w:pPr>
              <w:pStyle w:val="Event"/>
            </w:pPr>
          </w:p>
        </w:tc>
      </w:tr>
      <w:tr w:rsidR="00575B64" w:rsidTr="00B22CF6">
        <w:tc>
          <w:tcPr>
            <w:tcW w:w="2088" w:type="dxa"/>
          </w:tcPr>
          <w:p w:rsidR="00575B64" w:rsidRDefault="00CA7F62" w:rsidP="00CA7F62">
            <w:pPr>
              <w:pStyle w:val="Event"/>
            </w:pPr>
            <w:r>
              <w:t xml:space="preserve">1050 to </w:t>
            </w:r>
            <w:r w:rsidR="00365A94">
              <w:t>1100</w:t>
            </w:r>
          </w:p>
        </w:tc>
        <w:tc>
          <w:tcPr>
            <w:tcW w:w="4867" w:type="dxa"/>
          </w:tcPr>
          <w:p w:rsidR="00575B64" w:rsidRDefault="00365A94">
            <w:pPr>
              <w:pStyle w:val="Event-Bold"/>
            </w:pPr>
            <w:r>
              <w:t>Issues</w:t>
            </w:r>
          </w:p>
          <w:p w:rsidR="00365A94" w:rsidRDefault="00365A94" w:rsidP="00365A94">
            <w:pPr>
              <w:pStyle w:val="Event"/>
            </w:pPr>
            <w:r>
              <w:t>Questions</w:t>
            </w:r>
            <w:r w:rsidR="00B22CF6">
              <w:t>: Asking for thoughts from other team members on a specific topic.</w:t>
            </w:r>
          </w:p>
          <w:p w:rsidR="00575B64" w:rsidRDefault="00365A94" w:rsidP="00365A94">
            <w:pPr>
              <w:pStyle w:val="Event"/>
            </w:pPr>
            <w:r>
              <w:t>Discussions:</w:t>
            </w:r>
            <w:r w:rsidR="00B22CF6">
              <w:t xml:space="preserve"> Ongoing discussions about the research topics or other topics that may come up throughout the project.</w:t>
            </w:r>
          </w:p>
          <w:p w:rsidR="00365A94" w:rsidRDefault="00B22CF6" w:rsidP="00365A94">
            <w:pPr>
              <w:pStyle w:val="Event"/>
            </w:pPr>
            <w:r>
              <w:t>Etc: Other issue labels will come into play after the research phase of the project is complete.</w:t>
            </w:r>
          </w:p>
        </w:tc>
        <w:tc>
          <w:tcPr>
            <w:tcW w:w="1901" w:type="dxa"/>
          </w:tcPr>
          <w:p w:rsidR="00575B64" w:rsidRDefault="00575B64">
            <w:pPr>
              <w:pStyle w:val="Event"/>
            </w:pPr>
          </w:p>
        </w:tc>
      </w:tr>
      <w:tr w:rsidR="00365A94" w:rsidTr="00B22CF6">
        <w:tc>
          <w:tcPr>
            <w:tcW w:w="2088" w:type="dxa"/>
          </w:tcPr>
          <w:p w:rsidR="00365A94" w:rsidRDefault="00365A94">
            <w:pPr>
              <w:pStyle w:val="Event"/>
              <w:rPr>
                <w:rStyle w:val="PlaceholderText"/>
                <w:color w:val="auto"/>
              </w:rPr>
            </w:pPr>
            <w:r>
              <w:rPr>
                <w:rStyle w:val="PlaceholderText"/>
                <w:color w:val="auto"/>
              </w:rPr>
              <w:t>1100 to 1115</w:t>
            </w:r>
          </w:p>
        </w:tc>
        <w:tc>
          <w:tcPr>
            <w:tcW w:w="4867" w:type="dxa"/>
          </w:tcPr>
          <w:p w:rsidR="00365A94" w:rsidRDefault="00365A94">
            <w:pPr>
              <w:pStyle w:val="Event-Bold"/>
            </w:pPr>
            <w:r>
              <w:t>Wiki pages</w:t>
            </w:r>
          </w:p>
          <w:p w:rsidR="00365A94" w:rsidRDefault="00B22CF6">
            <w:pPr>
              <w:pStyle w:val="Event-Bold"/>
              <w:rPr>
                <w:b w:val="0"/>
              </w:rPr>
            </w:pPr>
            <w:r>
              <w:rPr>
                <w:b w:val="0"/>
              </w:rPr>
              <w:t>Organization:</w:t>
            </w:r>
            <w:r w:rsidR="009738A9">
              <w:rPr>
                <w:b w:val="0"/>
              </w:rPr>
              <w:t xml:space="preserve"> Pages for each research topic, make other wiki pages whenever necessary, no need to ask other team members if you feel it is necessary.</w:t>
            </w:r>
          </w:p>
          <w:p w:rsidR="009738A9" w:rsidRDefault="009738A9">
            <w:pPr>
              <w:pStyle w:val="Event-Bold"/>
              <w:rPr>
                <w:b w:val="0"/>
              </w:rPr>
            </w:pPr>
            <w:r>
              <w:rPr>
                <w:b w:val="0"/>
              </w:rPr>
              <w:t>Format: Should follow a clear and concise format much like an engineering paper or outline.  Should contain basic background of information to precise diagrams and signaling.</w:t>
            </w:r>
          </w:p>
          <w:p w:rsidR="00B22CF6" w:rsidRDefault="009738A9">
            <w:pPr>
              <w:pStyle w:val="Event-Bold"/>
              <w:rPr>
                <w:b w:val="0"/>
              </w:rPr>
            </w:pPr>
            <w:r>
              <w:rPr>
                <w:b w:val="0"/>
              </w:rPr>
              <w:t>Personal Notes: Notes or comments that are not directly from a research paper or book and that are not annotated with specific references are considered personal notes and can be viewed as invalid until references are given.  If personal notes are added to a topic and it is desired to be left as such, they should be annotated as a personal note</w:t>
            </w:r>
            <w:r w:rsidR="003A32BC">
              <w:rPr>
                <w:b w:val="0"/>
              </w:rPr>
              <w:t>.</w:t>
            </w:r>
          </w:p>
          <w:p w:rsidR="003A32BC" w:rsidRPr="00365A94" w:rsidRDefault="003A32BC">
            <w:pPr>
              <w:pStyle w:val="Event-Bold"/>
              <w:rPr>
                <w:b w:val="0"/>
              </w:rPr>
            </w:pPr>
          </w:p>
        </w:tc>
        <w:tc>
          <w:tcPr>
            <w:tcW w:w="1901" w:type="dxa"/>
          </w:tcPr>
          <w:p w:rsidR="00365A94" w:rsidRDefault="00365A94">
            <w:pPr>
              <w:pStyle w:val="Event"/>
            </w:pPr>
          </w:p>
        </w:tc>
      </w:tr>
      <w:tr w:rsidR="00575B64" w:rsidTr="00B22CF6">
        <w:tc>
          <w:tcPr>
            <w:tcW w:w="2088" w:type="dxa"/>
          </w:tcPr>
          <w:p w:rsidR="00BF0542" w:rsidRDefault="00D12AAC" w:rsidP="00D12AAC">
            <w:pPr>
              <w:pStyle w:val="Event"/>
              <w:rPr>
                <w:rStyle w:val="PlaceholderText"/>
                <w:color w:val="auto"/>
              </w:rPr>
            </w:pPr>
            <w:r>
              <w:rPr>
                <w:rStyle w:val="PlaceholderText"/>
                <w:color w:val="auto"/>
              </w:rPr>
              <w:lastRenderedPageBreak/>
              <w:t>1115 to 1130</w:t>
            </w:r>
          </w:p>
          <w:p w:rsidR="00BF0542" w:rsidRPr="00BF0542" w:rsidRDefault="00BF0542" w:rsidP="00BF0542"/>
          <w:p w:rsidR="00BF0542" w:rsidRPr="00BF0542" w:rsidRDefault="00BF0542" w:rsidP="00BF0542"/>
          <w:p w:rsidR="00BF0542" w:rsidRPr="00BF0542" w:rsidRDefault="00BF0542" w:rsidP="00BF0542"/>
          <w:p w:rsidR="00BF0542" w:rsidRPr="00BF0542" w:rsidRDefault="00BF0542" w:rsidP="00BF0542"/>
          <w:p w:rsidR="00BF0542" w:rsidRPr="00BF0542" w:rsidRDefault="00BF0542" w:rsidP="00BF0542"/>
          <w:p w:rsidR="00BF0542" w:rsidRPr="00BF0542" w:rsidRDefault="00BF0542" w:rsidP="00BF0542"/>
          <w:p w:rsidR="00BF0542" w:rsidRPr="00BF0542" w:rsidRDefault="00BF0542" w:rsidP="00BF0542"/>
          <w:p w:rsidR="00BF0542" w:rsidRPr="00BF0542" w:rsidRDefault="00BF0542" w:rsidP="00BF0542"/>
          <w:p w:rsidR="00BF0542" w:rsidRPr="00BF0542" w:rsidRDefault="00BF0542" w:rsidP="00BF0542"/>
          <w:p w:rsidR="00BF0542" w:rsidRDefault="00BF0542" w:rsidP="00BF0542"/>
          <w:p w:rsidR="00575B64" w:rsidRPr="00BF0542" w:rsidRDefault="00575B64" w:rsidP="00BF0542"/>
        </w:tc>
        <w:tc>
          <w:tcPr>
            <w:tcW w:w="4867" w:type="dxa"/>
          </w:tcPr>
          <w:p w:rsidR="00575B64" w:rsidRDefault="003A32BC">
            <w:pPr>
              <w:pStyle w:val="Event-Bold"/>
            </w:pPr>
            <w:r>
              <w:t>Communication</w:t>
            </w:r>
          </w:p>
          <w:p w:rsidR="00575B64" w:rsidRDefault="003A32BC" w:rsidP="003A32BC">
            <w:pPr>
              <w:pStyle w:val="Event"/>
            </w:pPr>
            <w:r>
              <w:t>Email: Email is to be reserved for urgent matters only.  Urgent is to be considered as something needing immediate, within the day, attention.  The email should not consist of anything except a reference to the Git Hub page that needs attention.  This enables good documentation of all matters pertaining to the project.</w:t>
            </w:r>
          </w:p>
          <w:p w:rsidR="003A32BC" w:rsidRDefault="003A32BC" w:rsidP="003A32BC">
            <w:pPr>
              <w:pStyle w:val="Event"/>
            </w:pPr>
            <w:r>
              <w:t xml:space="preserve">Discussion Board: This will be located in the Issues section of the Git Hub pages.  The issues that will be considered as ongoing </w:t>
            </w:r>
            <w:r w:rsidR="00D12AAC">
              <w:t>and in the general category will be labeled as discussion.</w:t>
            </w:r>
          </w:p>
        </w:tc>
        <w:tc>
          <w:tcPr>
            <w:tcW w:w="1901" w:type="dxa"/>
          </w:tcPr>
          <w:p w:rsidR="00575B64" w:rsidRDefault="00575B64">
            <w:pPr>
              <w:pStyle w:val="Event"/>
            </w:pPr>
          </w:p>
          <w:p w:rsidR="00575B64" w:rsidRDefault="00575B64" w:rsidP="003A32BC">
            <w:pPr>
              <w:pStyle w:val="Event"/>
            </w:pPr>
          </w:p>
        </w:tc>
      </w:tr>
      <w:tr w:rsidR="00BF0542" w:rsidTr="00B22CF6">
        <w:tc>
          <w:tcPr>
            <w:tcW w:w="2088" w:type="dxa"/>
          </w:tcPr>
          <w:p w:rsidR="00BF0542" w:rsidRDefault="00BF0542" w:rsidP="00D12AAC">
            <w:pPr>
              <w:pStyle w:val="Event"/>
              <w:rPr>
                <w:rStyle w:val="PlaceholderText"/>
                <w:color w:val="auto"/>
              </w:rPr>
            </w:pPr>
            <w:r>
              <w:rPr>
                <w:rStyle w:val="PlaceholderText"/>
                <w:color w:val="auto"/>
              </w:rPr>
              <w:t>1130 to 1145</w:t>
            </w:r>
          </w:p>
        </w:tc>
        <w:tc>
          <w:tcPr>
            <w:tcW w:w="4867" w:type="dxa"/>
          </w:tcPr>
          <w:p w:rsidR="00BF0542" w:rsidRDefault="00BF0542">
            <w:pPr>
              <w:pStyle w:val="Event-Bold"/>
            </w:pPr>
            <w:r>
              <w:t>Assignments</w:t>
            </w:r>
          </w:p>
          <w:p w:rsidR="00BF0542" w:rsidRDefault="00BF0542">
            <w:pPr>
              <w:pStyle w:val="Event-Bold"/>
              <w:rPr>
                <w:b w:val="0"/>
              </w:rPr>
            </w:pPr>
            <w:r>
              <w:rPr>
                <w:b w:val="0"/>
              </w:rPr>
              <w:t>OCP Research: Michael and Peter</w:t>
            </w:r>
          </w:p>
          <w:p w:rsidR="00BF0542" w:rsidRPr="00BF0542" w:rsidRDefault="00BF0542">
            <w:pPr>
              <w:pStyle w:val="Event-Bold"/>
              <w:rPr>
                <w:b w:val="0"/>
              </w:rPr>
            </w:pPr>
            <w:r>
              <w:rPr>
                <w:b w:val="0"/>
              </w:rPr>
              <w:t>Xilinx Core Gen Research</w:t>
            </w:r>
            <w:bookmarkStart w:id="0" w:name="_GoBack"/>
            <w:bookmarkEnd w:id="0"/>
            <w:r>
              <w:rPr>
                <w:b w:val="0"/>
              </w:rPr>
              <w:t>: Ben and Kevin</w:t>
            </w:r>
          </w:p>
        </w:tc>
        <w:tc>
          <w:tcPr>
            <w:tcW w:w="1901" w:type="dxa"/>
          </w:tcPr>
          <w:p w:rsidR="00BF0542" w:rsidRDefault="00BF0542">
            <w:pPr>
              <w:pStyle w:val="Event"/>
            </w:pPr>
          </w:p>
        </w:tc>
      </w:tr>
    </w:tbl>
    <w:p w:rsidR="00BF0542" w:rsidRDefault="00BF0542">
      <w:pPr>
        <w:pStyle w:val="MeetingTitle"/>
      </w:pPr>
    </w:p>
    <w:p w:rsidR="00575B64" w:rsidRDefault="008D7E4B">
      <w:pPr>
        <w:pStyle w:val="MeetingTitle"/>
      </w:pPr>
      <w:r>
        <w:t>Additional Information:</w:t>
      </w:r>
    </w:p>
    <w:p w:rsidR="00575B64" w:rsidRDefault="00365A94">
      <w:pPr>
        <w:pStyle w:val="AdditionalInformation"/>
      </w:pPr>
      <w:r>
        <w:t>Nothing for this meeting</w:t>
      </w:r>
    </w:p>
    <w:sectPr w:rsidR="00575B64" w:rsidSect="00575B64">
      <w:headerReference w:type="default" r:id="rId10"/>
      <w:pgSz w:w="12240" w:h="15840"/>
      <w:pgMar w:top="72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FCE" w:rsidRDefault="001B3FCE">
      <w:r>
        <w:separator/>
      </w:r>
    </w:p>
  </w:endnote>
  <w:endnote w:type="continuationSeparator" w:id="0">
    <w:p w:rsidR="001B3FCE" w:rsidRDefault="001B3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FCE" w:rsidRDefault="001B3FCE">
      <w:r>
        <w:separator/>
      </w:r>
    </w:p>
  </w:footnote>
  <w:footnote w:type="continuationSeparator" w:id="0">
    <w:p w:rsidR="001B3FCE" w:rsidRDefault="001B3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B64" w:rsidRPr="00161A8E" w:rsidRDefault="00161A8E">
    <w:pPr>
      <w:pStyle w:val="AgendaHeading"/>
      <w:rPr>
        <w:sz w:val="72"/>
        <w:szCs w:val="72"/>
      </w:rPr>
    </w:pPr>
    <w:r w:rsidRPr="00161A8E">
      <w:rPr>
        <w:sz w:val="72"/>
        <w:szCs w:val="72"/>
      </w:rPr>
      <w:t>PCIe to OCP Bridge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DA4AF594"/>
    <w:lvl w:ilvl="0">
      <w:start w:val="1"/>
      <w:numFmt w:val="decimal"/>
      <w:lvlText w:val="%1."/>
      <w:lvlJc w:val="left"/>
      <w:pPr>
        <w:tabs>
          <w:tab w:val="num" w:pos="720"/>
        </w:tabs>
        <w:ind w:left="720" w:hanging="360"/>
      </w:pPr>
    </w:lvl>
  </w:abstractNum>
  <w:abstractNum w:abstractNumId="1">
    <w:nsid w:val="FFFFFF83"/>
    <w:multiLevelType w:val="singleLevel"/>
    <w:tmpl w:val="98D48D3C"/>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AEA0CFDA"/>
    <w:lvl w:ilvl="0">
      <w:start w:val="1"/>
      <w:numFmt w:val="decimal"/>
      <w:lvlText w:val="%1."/>
      <w:lvlJc w:val="left"/>
      <w:pPr>
        <w:tabs>
          <w:tab w:val="num" w:pos="360"/>
        </w:tabs>
        <w:ind w:left="360" w:hanging="360"/>
      </w:pPr>
    </w:lvl>
  </w:abstractNum>
  <w:abstractNum w:abstractNumId="3">
    <w:nsid w:val="FFFFFF89"/>
    <w:multiLevelType w:val="singleLevel"/>
    <w:tmpl w:val="F93282D4"/>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A8E"/>
    <w:rsid w:val="00131ABE"/>
    <w:rsid w:val="00161A8E"/>
    <w:rsid w:val="001B3FCE"/>
    <w:rsid w:val="00365A94"/>
    <w:rsid w:val="003A32BC"/>
    <w:rsid w:val="00575B64"/>
    <w:rsid w:val="00612524"/>
    <w:rsid w:val="008D7E4B"/>
    <w:rsid w:val="009738A9"/>
    <w:rsid w:val="00B22CF6"/>
    <w:rsid w:val="00BF0542"/>
    <w:rsid w:val="00CA7F62"/>
    <w:rsid w:val="00D12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Placeholder Text" w:unhideWhenUsed="0"/>
    <w:lsdException w:name="Revision" w:unhideWhenUsed="0"/>
    <w:lsdException w:name="List Paragraph" w:uiPriority="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B64"/>
    <w:pPr>
      <w:spacing w:after="0" w:line="240" w:lineRule="auto"/>
    </w:pPr>
    <w:rPr>
      <w:sz w:val="18"/>
    </w:rPr>
  </w:style>
  <w:style w:type="paragraph" w:styleId="Heading1">
    <w:name w:val="heading 1"/>
    <w:basedOn w:val="Normal"/>
    <w:next w:val="Normal"/>
    <w:link w:val="Heading1Char"/>
    <w:uiPriority w:val="1"/>
    <w:semiHidden/>
    <w:unhideWhenUsed/>
    <w:qFormat/>
    <w:rsid w:val="00575B64"/>
    <w:pPr>
      <w:spacing w:after="400" w:line="360" w:lineRule="auto"/>
      <w:ind w:left="-86"/>
      <w:outlineLvl w:val="0"/>
    </w:pPr>
    <w:rPr>
      <w:color w:val="D9D9D9" w:themeColor="background1" w:themeShade="D9"/>
      <w:sz w:val="96"/>
      <w:szCs w:val="96"/>
    </w:rPr>
  </w:style>
  <w:style w:type="paragraph" w:styleId="Heading2">
    <w:name w:val="heading 2"/>
    <w:basedOn w:val="Normal"/>
    <w:next w:val="Normal"/>
    <w:link w:val="Heading2Char"/>
    <w:uiPriority w:val="1"/>
    <w:unhideWhenUsed/>
    <w:rsid w:val="00575B64"/>
    <w:pPr>
      <w:spacing w:before="32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semiHidden/>
    <w:rsid w:val="00575B64"/>
    <w:rPr>
      <w:color w:val="D9D9D9" w:themeColor="background1" w:themeShade="D9"/>
      <w:sz w:val="96"/>
      <w:szCs w:val="96"/>
    </w:rPr>
  </w:style>
  <w:style w:type="character" w:customStyle="1" w:styleId="Heading2Char">
    <w:name w:val="Heading 2 Char"/>
    <w:basedOn w:val="DefaultParagraphFont"/>
    <w:link w:val="Heading2"/>
    <w:uiPriority w:val="1"/>
    <w:rsid w:val="00575B64"/>
    <w:rPr>
      <w:b/>
      <w:sz w:val="18"/>
    </w:rPr>
  </w:style>
  <w:style w:type="character" w:styleId="PlaceholderText">
    <w:name w:val="Placeholder Text"/>
    <w:basedOn w:val="DefaultParagraphFont"/>
    <w:uiPriority w:val="99"/>
    <w:semiHidden/>
    <w:rsid w:val="00575B64"/>
    <w:rPr>
      <w:color w:val="808080"/>
    </w:rPr>
  </w:style>
  <w:style w:type="table" w:styleId="TableGrid">
    <w:name w:val="Table Grid"/>
    <w:basedOn w:val="TableNormal"/>
    <w:uiPriority w:val="1"/>
    <w:rsid w:val="00575B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vent-Bold">
    <w:name w:val="Event - Bold"/>
    <w:basedOn w:val="Event"/>
    <w:qFormat/>
    <w:rsid w:val="00575B64"/>
    <w:rPr>
      <w:b/>
    </w:rPr>
  </w:style>
  <w:style w:type="paragraph" w:customStyle="1" w:styleId="DateTime">
    <w:name w:val="Date &amp; Time"/>
    <w:basedOn w:val="Normal"/>
    <w:qFormat/>
    <w:rsid w:val="00575B64"/>
    <w:pPr>
      <w:spacing w:after="300"/>
      <w:contextualSpacing/>
    </w:pPr>
  </w:style>
  <w:style w:type="paragraph" w:customStyle="1" w:styleId="AgendaInformation">
    <w:name w:val="Agenda Information"/>
    <w:basedOn w:val="Normal"/>
    <w:qFormat/>
    <w:rsid w:val="00575B64"/>
    <w:pPr>
      <w:spacing w:after="600" w:line="336" w:lineRule="auto"/>
      <w:contextualSpacing/>
    </w:pPr>
  </w:style>
  <w:style w:type="paragraph" w:customStyle="1" w:styleId="Event">
    <w:name w:val="Event"/>
    <w:basedOn w:val="Normal"/>
    <w:qFormat/>
    <w:rsid w:val="00575B64"/>
    <w:pPr>
      <w:spacing w:after="80"/>
    </w:pPr>
  </w:style>
  <w:style w:type="paragraph" w:customStyle="1" w:styleId="AdditionalInformation">
    <w:name w:val="Additional Information"/>
    <w:basedOn w:val="AgendaInformation"/>
    <w:qFormat/>
    <w:rsid w:val="00575B64"/>
    <w:pPr>
      <w:spacing w:after="120"/>
      <w:contextualSpacing w:val="0"/>
    </w:pPr>
  </w:style>
  <w:style w:type="paragraph" w:styleId="BalloonText">
    <w:name w:val="Balloon Text"/>
    <w:basedOn w:val="Normal"/>
    <w:link w:val="BalloonTextChar"/>
    <w:uiPriority w:val="99"/>
    <w:semiHidden/>
    <w:unhideWhenUsed/>
    <w:rsid w:val="00575B64"/>
    <w:rPr>
      <w:rFonts w:ascii="Tahoma" w:hAnsi="Tahoma" w:cs="Tahoma"/>
      <w:sz w:val="16"/>
      <w:szCs w:val="16"/>
    </w:rPr>
  </w:style>
  <w:style w:type="character" w:customStyle="1" w:styleId="BalloonTextChar">
    <w:name w:val="Balloon Text Char"/>
    <w:basedOn w:val="DefaultParagraphFont"/>
    <w:link w:val="BalloonText"/>
    <w:uiPriority w:val="99"/>
    <w:semiHidden/>
    <w:rsid w:val="00575B64"/>
    <w:rPr>
      <w:rFonts w:ascii="Tahoma" w:hAnsi="Tahoma" w:cs="Tahoma"/>
      <w:sz w:val="16"/>
      <w:szCs w:val="16"/>
    </w:rPr>
  </w:style>
  <w:style w:type="paragraph" w:customStyle="1" w:styleId="AgendaHeading">
    <w:name w:val="Agenda Heading"/>
    <w:basedOn w:val="Normal"/>
    <w:qFormat/>
    <w:rsid w:val="00575B64"/>
    <w:pPr>
      <w:spacing w:after="400" w:line="360" w:lineRule="auto"/>
      <w:ind w:left="-86"/>
      <w:outlineLvl w:val="0"/>
    </w:pPr>
    <w:rPr>
      <w:color w:val="D9D9D9" w:themeColor="background1" w:themeShade="D9"/>
      <w:sz w:val="96"/>
      <w:szCs w:val="96"/>
    </w:rPr>
  </w:style>
  <w:style w:type="paragraph" w:customStyle="1" w:styleId="MeetingTitle">
    <w:name w:val="Meeting Title"/>
    <w:basedOn w:val="Normal"/>
    <w:qFormat/>
    <w:rsid w:val="00575B64"/>
    <w:pPr>
      <w:spacing w:before="320"/>
      <w:outlineLvl w:val="1"/>
    </w:pPr>
    <w:rPr>
      <w:b/>
    </w:rPr>
  </w:style>
  <w:style w:type="paragraph" w:styleId="Header">
    <w:name w:val="header"/>
    <w:basedOn w:val="Normal"/>
    <w:link w:val="HeaderChar"/>
    <w:uiPriority w:val="99"/>
    <w:unhideWhenUsed/>
    <w:rsid w:val="00575B64"/>
    <w:pPr>
      <w:tabs>
        <w:tab w:val="center" w:pos="4680"/>
        <w:tab w:val="right" w:pos="9360"/>
      </w:tabs>
    </w:pPr>
  </w:style>
  <w:style w:type="character" w:customStyle="1" w:styleId="HeaderChar">
    <w:name w:val="Header Char"/>
    <w:basedOn w:val="DefaultParagraphFont"/>
    <w:link w:val="Header"/>
    <w:uiPriority w:val="99"/>
    <w:rsid w:val="00575B64"/>
    <w:rPr>
      <w:sz w:val="18"/>
    </w:rPr>
  </w:style>
  <w:style w:type="paragraph" w:styleId="Footer">
    <w:name w:val="footer"/>
    <w:basedOn w:val="Normal"/>
    <w:link w:val="FooterChar"/>
    <w:uiPriority w:val="99"/>
    <w:unhideWhenUsed/>
    <w:rsid w:val="00575B64"/>
    <w:pPr>
      <w:tabs>
        <w:tab w:val="center" w:pos="4680"/>
        <w:tab w:val="right" w:pos="9360"/>
      </w:tabs>
    </w:pPr>
  </w:style>
  <w:style w:type="character" w:customStyle="1" w:styleId="FooterChar">
    <w:name w:val="Footer Char"/>
    <w:basedOn w:val="DefaultParagraphFont"/>
    <w:link w:val="Footer"/>
    <w:uiPriority w:val="99"/>
    <w:rsid w:val="00575B64"/>
    <w:rPr>
      <w:sz w:val="18"/>
    </w:rPr>
  </w:style>
  <w:style w:type="paragraph" w:customStyle="1" w:styleId="PlaceholderAutotext58">
    <w:name w:val="PlaceholderAutotext_58"/>
    <w:rsid w:val="00575B64"/>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Placeholder Text" w:unhideWhenUsed="0"/>
    <w:lsdException w:name="Revision" w:unhideWhenUsed="0"/>
    <w:lsdException w:name="List Paragraph" w:uiPriority="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B64"/>
    <w:pPr>
      <w:spacing w:after="0" w:line="240" w:lineRule="auto"/>
    </w:pPr>
    <w:rPr>
      <w:sz w:val="18"/>
    </w:rPr>
  </w:style>
  <w:style w:type="paragraph" w:styleId="Heading1">
    <w:name w:val="heading 1"/>
    <w:basedOn w:val="Normal"/>
    <w:next w:val="Normal"/>
    <w:link w:val="Heading1Char"/>
    <w:uiPriority w:val="1"/>
    <w:semiHidden/>
    <w:unhideWhenUsed/>
    <w:qFormat/>
    <w:rsid w:val="00575B64"/>
    <w:pPr>
      <w:spacing w:after="400" w:line="360" w:lineRule="auto"/>
      <w:ind w:left="-86"/>
      <w:outlineLvl w:val="0"/>
    </w:pPr>
    <w:rPr>
      <w:color w:val="D9D9D9" w:themeColor="background1" w:themeShade="D9"/>
      <w:sz w:val="96"/>
      <w:szCs w:val="96"/>
    </w:rPr>
  </w:style>
  <w:style w:type="paragraph" w:styleId="Heading2">
    <w:name w:val="heading 2"/>
    <w:basedOn w:val="Normal"/>
    <w:next w:val="Normal"/>
    <w:link w:val="Heading2Char"/>
    <w:uiPriority w:val="1"/>
    <w:unhideWhenUsed/>
    <w:rsid w:val="00575B64"/>
    <w:pPr>
      <w:spacing w:before="32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semiHidden/>
    <w:rsid w:val="00575B64"/>
    <w:rPr>
      <w:color w:val="D9D9D9" w:themeColor="background1" w:themeShade="D9"/>
      <w:sz w:val="96"/>
      <w:szCs w:val="96"/>
    </w:rPr>
  </w:style>
  <w:style w:type="character" w:customStyle="1" w:styleId="Heading2Char">
    <w:name w:val="Heading 2 Char"/>
    <w:basedOn w:val="DefaultParagraphFont"/>
    <w:link w:val="Heading2"/>
    <w:uiPriority w:val="1"/>
    <w:rsid w:val="00575B64"/>
    <w:rPr>
      <w:b/>
      <w:sz w:val="18"/>
    </w:rPr>
  </w:style>
  <w:style w:type="character" w:styleId="PlaceholderText">
    <w:name w:val="Placeholder Text"/>
    <w:basedOn w:val="DefaultParagraphFont"/>
    <w:uiPriority w:val="99"/>
    <w:semiHidden/>
    <w:rsid w:val="00575B64"/>
    <w:rPr>
      <w:color w:val="808080"/>
    </w:rPr>
  </w:style>
  <w:style w:type="table" w:styleId="TableGrid">
    <w:name w:val="Table Grid"/>
    <w:basedOn w:val="TableNormal"/>
    <w:uiPriority w:val="1"/>
    <w:rsid w:val="00575B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vent-Bold">
    <w:name w:val="Event - Bold"/>
    <w:basedOn w:val="Event"/>
    <w:qFormat/>
    <w:rsid w:val="00575B64"/>
    <w:rPr>
      <w:b/>
    </w:rPr>
  </w:style>
  <w:style w:type="paragraph" w:customStyle="1" w:styleId="DateTime">
    <w:name w:val="Date &amp; Time"/>
    <w:basedOn w:val="Normal"/>
    <w:qFormat/>
    <w:rsid w:val="00575B64"/>
    <w:pPr>
      <w:spacing w:after="300"/>
      <w:contextualSpacing/>
    </w:pPr>
  </w:style>
  <w:style w:type="paragraph" w:customStyle="1" w:styleId="AgendaInformation">
    <w:name w:val="Agenda Information"/>
    <w:basedOn w:val="Normal"/>
    <w:qFormat/>
    <w:rsid w:val="00575B64"/>
    <w:pPr>
      <w:spacing w:after="600" w:line="336" w:lineRule="auto"/>
      <w:contextualSpacing/>
    </w:pPr>
  </w:style>
  <w:style w:type="paragraph" w:customStyle="1" w:styleId="Event">
    <w:name w:val="Event"/>
    <w:basedOn w:val="Normal"/>
    <w:qFormat/>
    <w:rsid w:val="00575B64"/>
    <w:pPr>
      <w:spacing w:after="80"/>
    </w:pPr>
  </w:style>
  <w:style w:type="paragraph" w:customStyle="1" w:styleId="AdditionalInformation">
    <w:name w:val="Additional Information"/>
    <w:basedOn w:val="AgendaInformation"/>
    <w:qFormat/>
    <w:rsid w:val="00575B64"/>
    <w:pPr>
      <w:spacing w:after="120"/>
      <w:contextualSpacing w:val="0"/>
    </w:pPr>
  </w:style>
  <w:style w:type="paragraph" w:styleId="BalloonText">
    <w:name w:val="Balloon Text"/>
    <w:basedOn w:val="Normal"/>
    <w:link w:val="BalloonTextChar"/>
    <w:uiPriority w:val="99"/>
    <w:semiHidden/>
    <w:unhideWhenUsed/>
    <w:rsid w:val="00575B64"/>
    <w:rPr>
      <w:rFonts w:ascii="Tahoma" w:hAnsi="Tahoma" w:cs="Tahoma"/>
      <w:sz w:val="16"/>
      <w:szCs w:val="16"/>
    </w:rPr>
  </w:style>
  <w:style w:type="character" w:customStyle="1" w:styleId="BalloonTextChar">
    <w:name w:val="Balloon Text Char"/>
    <w:basedOn w:val="DefaultParagraphFont"/>
    <w:link w:val="BalloonText"/>
    <w:uiPriority w:val="99"/>
    <w:semiHidden/>
    <w:rsid w:val="00575B64"/>
    <w:rPr>
      <w:rFonts w:ascii="Tahoma" w:hAnsi="Tahoma" w:cs="Tahoma"/>
      <w:sz w:val="16"/>
      <w:szCs w:val="16"/>
    </w:rPr>
  </w:style>
  <w:style w:type="paragraph" w:customStyle="1" w:styleId="AgendaHeading">
    <w:name w:val="Agenda Heading"/>
    <w:basedOn w:val="Normal"/>
    <w:qFormat/>
    <w:rsid w:val="00575B64"/>
    <w:pPr>
      <w:spacing w:after="400" w:line="360" w:lineRule="auto"/>
      <w:ind w:left="-86"/>
      <w:outlineLvl w:val="0"/>
    </w:pPr>
    <w:rPr>
      <w:color w:val="D9D9D9" w:themeColor="background1" w:themeShade="D9"/>
      <w:sz w:val="96"/>
      <w:szCs w:val="96"/>
    </w:rPr>
  </w:style>
  <w:style w:type="paragraph" w:customStyle="1" w:styleId="MeetingTitle">
    <w:name w:val="Meeting Title"/>
    <w:basedOn w:val="Normal"/>
    <w:qFormat/>
    <w:rsid w:val="00575B64"/>
    <w:pPr>
      <w:spacing w:before="320"/>
      <w:outlineLvl w:val="1"/>
    </w:pPr>
    <w:rPr>
      <w:b/>
    </w:rPr>
  </w:style>
  <w:style w:type="paragraph" w:styleId="Header">
    <w:name w:val="header"/>
    <w:basedOn w:val="Normal"/>
    <w:link w:val="HeaderChar"/>
    <w:uiPriority w:val="99"/>
    <w:unhideWhenUsed/>
    <w:rsid w:val="00575B64"/>
    <w:pPr>
      <w:tabs>
        <w:tab w:val="center" w:pos="4680"/>
        <w:tab w:val="right" w:pos="9360"/>
      </w:tabs>
    </w:pPr>
  </w:style>
  <w:style w:type="character" w:customStyle="1" w:styleId="HeaderChar">
    <w:name w:val="Header Char"/>
    <w:basedOn w:val="DefaultParagraphFont"/>
    <w:link w:val="Header"/>
    <w:uiPriority w:val="99"/>
    <w:rsid w:val="00575B64"/>
    <w:rPr>
      <w:sz w:val="18"/>
    </w:rPr>
  </w:style>
  <w:style w:type="paragraph" w:styleId="Footer">
    <w:name w:val="footer"/>
    <w:basedOn w:val="Normal"/>
    <w:link w:val="FooterChar"/>
    <w:uiPriority w:val="99"/>
    <w:unhideWhenUsed/>
    <w:rsid w:val="00575B64"/>
    <w:pPr>
      <w:tabs>
        <w:tab w:val="center" w:pos="4680"/>
        <w:tab w:val="right" w:pos="9360"/>
      </w:tabs>
    </w:pPr>
  </w:style>
  <w:style w:type="character" w:customStyle="1" w:styleId="FooterChar">
    <w:name w:val="Footer Char"/>
    <w:basedOn w:val="DefaultParagraphFont"/>
    <w:link w:val="Footer"/>
    <w:uiPriority w:val="99"/>
    <w:rsid w:val="00575B64"/>
    <w:rPr>
      <w:sz w:val="18"/>
    </w:rPr>
  </w:style>
  <w:style w:type="paragraph" w:customStyle="1" w:styleId="PlaceholderAutotext58">
    <w:name w:val="PlaceholderAutotext_58"/>
    <w:rsid w:val="00575B6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AppData\Roaming\Microsoft\Templates\Agen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4412441E39487E9B00CA63C097D419"/>
        <w:category>
          <w:name w:val="General"/>
          <w:gallery w:val="placeholder"/>
        </w:category>
        <w:types>
          <w:type w:val="bbPlcHdr"/>
        </w:types>
        <w:behaviors>
          <w:behavior w:val="content"/>
        </w:behaviors>
        <w:guid w:val="{4B527211-D3CD-4B48-B3D2-E638DF87DB70}"/>
      </w:docPartPr>
      <w:docPartBody>
        <w:p w:rsidR="00506B02" w:rsidRDefault="00F9471C">
          <w:pPr>
            <w:pStyle w:val="A94412441E39487E9B00CA63C097D419"/>
          </w:pPr>
          <w:r>
            <w:t>[Pick the date]</w:t>
          </w:r>
        </w:p>
      </w:docPartBody>
    </w:docPart>
    <w:docPart>
      <w:docPartPr>
        <w:name w:val="40DB739314DE4298B1982D23EB64940A"/>
        <w:category>
          <w:name w:val="General"/>
          <w:gallery w:val="placeholder"/>
        </w:category>
        <w:types>
          <w:type w:val="bbPlcHdr"/>
        </w:types>
        <w:behaviors>
          <w:behavior w:val="content"/>
        </w:behaviors>
        <w:guid w:val="{302E161B-CDBA-4B88-A6C6-D76067FC2C41}"/>
      </w:docPartPr>
      <w:docPartBody>
        <w:p w:rsidR="00506B02" w:rsidRDefault="00F9471C">
          <w:pPr>
            <w:pStyle w:val="40DB739314DE4298B1982D23EB64940A"/>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71C"/>
    <w:rsid w:val="00506B02"/>
    <w:rsid w:val="00C97E41"/>
    <w:rsid w:val="00F94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1050CA626847A6BF523AB5770E500E">
    <w:name w:val="D91050CA626847A6BF523AB5770E500E"/>
  </w:style>
  <w:style w:type="paragraph" w:customStyle="1" w:styleId="A94412441E39487E9B00CA63C097D419">
    <w:name w:val="A94412441E39487E9B00CA63C097D419"/>
  </w:style>
  <w:style w:type="character" w:styleId="PlaceholderText">
    <w:name w:val="Placeholder Text"/>
    <w:basedOn w:val="DefaultParagraphFont"/>
    <w:uiPriority w:val="99"/>
    <w:semiHidden/>
    <w:rPr>
      <w:color w:val="808080"/>
    </w:rPr>
  </w:style>
  <w:style w:type="paragraph" w:customStyle="1" w:styleId="5200807DBE354C9BAD16AF1524015B9A">
    <w:name w:val="5200807DBE354C9BAD16AF1524015B9A"/>
  </w:style>
  <w:style w:type="paragraph" w:customStyle="1" w:styleId="40DB739314DE4298B1982D23EB64940A">
    <w:name w:val="40DB739314DE4298B1982D23EB64940A"/>
  </w:style>
  <w:style w:type="paragraph" w:customStyle="1" w:styleId="09547106F4694062852F708E1A927CD8">
    <w:name w:val="09547106F4694062852F708E1A927CD8"/>
  </w:style>
  <w:style w:type="paragraph" w:customStyle="1" w:styleId="E8A6B90DE97D4387AB1806C7768F1F7C">
    <w:name w:val="E8A6B90DE97D4387AB1806C7768F1F7C"/>
  </w:style>
  <w:style w:type="paragraph" w:customStyle="1" w:styleId="2751361407AF420C9380D68FE81D0595">
    <w:name w:val="2751361407AF420C9380D68FE81D0595"/>
  </w:style>
  <w:style w:type="paragraph" w:customStyle="1" w:styleId="775FFF48755648B3BF97221968C9EC5E">
    <w:name w:val="775FFF48755648B3BF97221968C9EC5E"/>
  </w:style>
  <w:style w:type="paragraph" w:customStyle="1" w:styleId="1CBDB7CADABF42E892873984A26BB107">
    <w:name w:val="1CBDB7CADABF42E892873984A26BB107"/>
  </w:style>
  <w:style w:type="paragraph" w:customStyle="1" w:styleId="Event">
    <w:name w:val="Event"/>
    <w:basedOn w:val="Normal"/>
    <w:qFormat/>
    <w:pPr>
      <w:spacing w:after="80" w:line="240" w:lineRule="auto"/>
    </w:pPr>
    <w:rPr>
      <w:rFonts w:eastAsiaTheme="minorHAnsi"/>
      <w:sz w:val="18"/>
    </w:rPr>
  </w:style>
  <w:style w:type="paragraph" w:customStyle="1" w:styleId="BDF2EC7457B844FCA971DB836642743E">
    <w:name w:val="BDF2EC7457B844FCA971DB836642743E"/>
  </w:style>
  <w:style w:type="paragraph" w:customStyle="1" w:styleId="4C23DBA987B64713AFA9C7AC52B003E1">
    <w:name w:val="4C23DBA987B64713AFA9C7AC52B003E1"/>
  </w:style>
  <w:style w:type="paragraph" w:customStyle="1" w:styleId="EBA68AE9364341FA85C0C3EEBB4F0AE6">
    <w:name w:val="EBA68AE9364341FA85C0C3EEBB4F0AE6"/>
  </w:style>
  <w:style w:type="paragraph" w:customStyle="1" w:styleId="BA0D9315DAF648F298C32CF67A7FE419">
    <w:name w:val="BA0D9315DAF648F298C32CF67A7FE419"/>
  </w:style>
  <w:style w:type="paragraph" w:customStyle="1" w:styleId="6B890A40F80849E5A4F3F2136BA226E4">
    <w:name w:val="6B890A40F80849E5A4F3F2136BA226E4"/>
  </w:style>
  <w:style w:type="paragraph" w:customStyle="1" w:styleId="8D012C81B6C34F58AB78499894FB1CD3">
    <w:name w:val="8D012C81B6C34F58AB78499894FB1CD3"/>
  </w:style>
  <w:style w:type="paragraph" w:customStyle="1" w:styleId="391CCBF63C304978B0EF89E46276EFDB">
    <w:name w:val="391CCBF63C304978B0EF89E46276EFDB"/>
  </w:style>
  <w:style w:type="paragraph" w:customStyle="1" w:styleId="8A971FAD6D2D41B0BF95B9BC975EA3DF">
    <w:name w:val="8A971FAD6D2D41B0BF95B9BC975EA3DF"/>
  </w:style>
  <w:style w:type="paragraph" w:customStyle="1" w:styleId="F5C89F32DC39481CB7C8177EB2125054">
    <w:name w:val="F5C89F32DC39481CB7C8177EB2125054"/>
  </w:style>
  <w:style w:type="paragraph" w:customStyle="1" w:styleId="B5237A770B3A47B985099C1B12EAE91F">
    <w:name w:val="B5237A770B3A47B985099C1B12EAE91F"/>
  </w:style>
  <w:style w:type="paragraph" w:customStyle="1" w:styleId="8E040D3E11E14298840D04B5D782BD7C">
    <w:name w:val="8E040D3E11E14298840D04B5D782BD7C"/>
  </w:style>
  <w:style w:type="paragraph" w:customStyle="1" w:styleId="1C5A2DBFE0D64AC9BCFA05C7481704B0">
    <w:name w:val="1C5A2DBFE0D64AC9BCFA05C7481704B0"/>
  </w:style>
  <w:style w:type="paragraph" w:customStyle="1" w:styleId="F044C9BD71B74DC791A57B84A54B17D0">
    <w:name w:val="F044C9BD71B74DC791A57B84A54B17D0"/>
  </w:style>
  <w:style w:type="paragraph" w:customStyle="1" w:styleId="90BF40DBA5FE444BBF11360CA3CAEA8E">
    <w:name w:val="90BF40DBA5FE444BBF11360CA3CAEA8E"/>
  </w:style>
  <w:style w:type="paragraph" w:customStyle="1" w:styleId="37DB38170B754243A0361DB4E1A2BE7E">
    <w:name w:val="37DB38170B754243A0361DB4E1A2BE7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1050CA626847A6BF523AB5770E500E">
    <w:name w:val="D91050CA626847A6BF523AB5770E500E"/>
  </w:style>
  <w:style w:type="paragraph" w:customStyle="1" w:styleId="A94412441E39487E9B00CA63C097D419">
    <w:name w:val="A94412441E39487E9B00CA63C097D419"/>
  </w:style>
  <w:style w:type="character" w:styleId="PlaceholderText">
    <w:name w:val="Placeholder Text"/>
    <w:basedOn w:val="DefaultParagraphFont"/>
    <w:uiPriority w:val="99"/>
    <w:semiHidden/>
    <w:rPr>
      <w:color w:val="808080"/>
    </w:rPr>
  </w:style>
  <w:style w:type="paragraph" w:customStyle="1" w:styleId="5200807DBE354C9BAD16AF1524015B9A">
    <w:name w:val="5200807DBE354C9BAD16AF1524015B9A"/>
  </w:style>
  <w:style w:type="paragraph" w:customStyle="1" w:styleId="40DB739314DE4298B1982D23EB64940A">
    <w:name w:val="40DB739314DE4298B1982D23EB64940A"/>
  </w:style>
  <w:style w:type="paragraph" w:customStyle="1" w:styleId="09547106F4694062852F708E1A927CD8">
    <w:name w:val="09547106F4694062852F708E1A927CD8"/>
  </w:style>
  <w:style w:type="paragraph" w:customStyle="1" w:styleId="E8A6B90DE97D4387AB1806C7768F1F7C">
    <w:name w:val="E8A6B90DE97D4387AB1806C7768F1F7C"/>
  </w:style>
  <w:style w:type="paragraph" w:customStyle="1" w:styleId="2751361407AF420C9380D68FE81D0595">
    <w:name w:val="2751361407AF420C9380D68FE81D0595"/>
  </w:style>
  <w:style w:type="paragraph" w:customStyle="1" w:styleId="775FFF48755648B3BF97221968C9EC5E">
    <w:name w:val="775FFF48755648B3BF97221968C9EC5E"/>
  </w:style>
  <w:style w:type="paragraph" w:customStyle="1" w:styleId="1CBDB7CADABF42E892873984A26BB107">
    <w:name w:val="1CBDB7CADABF42E892873984A26BB107"/>
  </w:style>
  <w:style w:type="paragraph" w:customStyle="1" w:styleId="Event">
    <w:name w:val="Event"/>
    <w:basedOn w:val="Normal"/>
    <w:qFormat/>
    <w:pPr>
      <w:spacing w:after="80" w:line="240" w:lineRule="auto"/>
    </w:pPr>
    <w:rPr>
      <w:rFonts w:eastAsiaTheme="minorHAnsi"/>
      <w:sz w:val="18"/>
    </w:rPr>
  </w:style>
  <w:style w:type="paragraph" w:customStyle="1" w:styleId="BDF2EC7457B844FCA971DB836642743E">
    <w:name w:val="BDF2EC7457B844FCA971DB836642743E"/>
  </w:style>
  <w:style w:type="paragraph" w:customStyle="1" w:styleId="4C23DBA987B64713AFA9C7AC52B003E1">
    <w:name w:val="4C23DBA987B64713AFA9C7AC52B003E1"/>
  </w:style>
  <w:style w:type="paragraph" w:customStyle="1" w:styleId="EBA68AE9364341FA85C0C3EEBB4F0AE6">
    <w:name w:val="EBA68AE9364341FA85C0C3EEBB4F0AE6"/>
  </w:style>
  <w:style w:type="paragraph" w:customStyle="1" w:styleId="BA0D9315DAF648F298C32CF67A7FE419">
    <w:name w:val="BA0D9315DAF648F298C32CF67A7FE419"/>
  </w:style>
  <w:style w:type="paragraph" w:customStyle="1" w:styleId="6B890A40F80849E5A4F3F2136BA226E4">
    <w:name w:val="6B890A40F80849E5A4F3F2136BA226E4"/>
  </w:style>
  <w:style w:type="paragraph" w:customStyle="1" w:styleId="8D012C81B6C34F58AB78499894FB1CD3">
    <w:name w:val="8D012C81B6C34F58AB78499894FB1CD3"/>
  </w:style>
  <w:style w:type="paragraph" w:customStyle="1" w:styleId="391CCBF63C304978B0EF89E46276EFDB">
    <w:name w:val="391CCBF63C304978B0EF89E46276EFDB"/>
  </w:style>
  <w:style w:type="paragraph" w:customStyle="1" w:styleId="8A971FAD6D2D41B0BF95B9BC975EA3DF">
    <w:name w:val="8A971FAD6D2D41B0BF95B9BC975EA3DF"/>
  </w:style>
  <w:style w:type="paragraph" w:customStyle="1" w:styleId="F5C89F32DC39481CB7C8177EB2125054">
    <w:name w:val="F5C89F32DC39481CB7C8177EB2125054"/>
  </w:style>
  <w:style w:type="paragraph" w:customStyle="1" w:styleId="B5237A770B3A47B985099C1B12EAE91F">
    <w:name w:val="B5237A770B3A47B985099C1B12EAE91F"/>
  </w:style>
  <w:style w:type="paragraph" w:customStyle="1" w:styleId="8E040D3E11E14298840D04B5D782BD7C">
    <w:name w:val="8E040D3E11E14298840D04B5D782BD7C"/>
  </w:style>
  <w:style w:type="paragraph" w:customStyle="1" w:styleId="1C5A2DBFE0D64AC9BCFA05C7481704B0">
    <w:name w:val="1C5A2DBFE0D64AC9BCFA05C7481704B0"/>
  </w:style>
  <w:style w:type="paragraph" w:customStyle="1" w:styleId="F044C9BD71B74DC791A57B84A54B17D0">
    <w:name w:val="F044C9BD71B74DC791A57B84A54B17D0"/>
  </w:style>
  <w:style w:type="paragraph" w:customStyle="1" w:styleId="90BF40DBA5FE444BBF11360CA3CAEA8E">
    <w:name w:val="90BF40DBA5FE444BBF11360CA3CAEA8E"/>
  </w:style>
  <w:style w:type="paragraph" w:customStyle="1" w:styleId="37DB38170B754243A0361DB4E1A2BE7E">
    <w:name w:val="37DB38170B754243A0361DB4E1A2B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7060BF-7A1C-4F8C-9F24-F297553610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Agenda</Template>
  <TotalTime>2861</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Meeting agenda</vt:lpstr>
    </vt:vector>
  </TitlesOfParts>
  <Company/>
  <LinksUpToDate>false</LinksUpToDate>
  <CharactersWithSpaces>2127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agenda</dc:title>
  <dc:creator>Ben Huntsman</dc:creator>
  <cp:lastModifiedBy>Me</cp:lastModifiedBy>
  <cp:revision>2</cp:revision>
  <cp:lastPrinted>2006-08-01T17:47:00Z</cp:lastPrinted>
  <dcterms:created xsi:type="dcterms:W3CDTF">2014-01-18T23:21:00Z</dcterms:created>
  <dcterms:modified xsi:type="dcterms:W3CDTF">2014-01-22T17:48:00Z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TC101695579990</vt:lpwstr>
  </property>
</Properties>
</file>